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8A04F" w14:textId="72056AB6" w:rsidR="00C6554A" w:rsidRPr="005A0B0F" w:rsidRDefault="002B2AE1" w:rsidP="00C6554A">
      <w:pPr>
        <w:pStyle w:val="Fotografia"/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w:drawing>
          <wp:inline distT="0" distB="0" distL="0" distR="0" wp14:anchorId="2CDDEC9C" wp14:editId="4FEBE25A">
            <wp:extent cx="3307742" cy="4678070"/>
            <wp:effectExtent l="0" t="0" r="0" b="0"/>
            <wp:docPr id="1" name="Imagem 1" descr="EST Logo_rgb_Prt_OnW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 Logo_rgb_Prt_OnWh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6" cy="469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C9A4" w14:textId="5D73F47F" w:rsidR="00C6554A" w:rsidRPr="005A0B0F" w:rsidRDefault="00DC4524" w:rsidP="00C6554A">
      <w:pPr>
        <w:pStyle w:val="Ttulo"/>
        <w:rPr>
          <w:rFonts w:ascii="Arial" w:hAnsi="Arial" w:cs="Arial"/>
        </w:rPr>
      </w:pPr>
      <w:r w:rsidRPr="005A0B0F">
        <w:rPr>
          <w:rFonts w:ascii="Arial" w:hAnsi="Arial" w:cs="Arial"/>
        </w:rPr>
        <w:t>Tratamento de Dados com Recurso a Ferramenta de ETL</w:t>
      </w:r>
    </w:p>
    <w:p w14:paraId="03969BB5" w14:textId="1EE70EBD" w:rsidR="00C6554A" w:rsidRPr="005A0B0F" w:rsidRDefault="00DC4524" w:rsidP="00C6554A">
      <w:pPr>
        <w:pStyle w:val="Subttulo"/>
        <w:rPr>
          <w:rFonts w:ascii="Arial" w:hAnsi="Arial" w:cs="Arial"/>
        </w:rPr>
      </w:pPr>
      <w:r w:rsidRPr="005A0B0F">
        <w:rPr>
          <w:rFonts w:ascii="Arial" w:hAnsi="Arial" w:cs="Arial"/>
        </w:rPr>
        <w:t>utilizaçao do pentaho kettle para tratamento de dados de arquivos csv</w:t>
      </w:r>
    </w:p>
    <w:p w14:paraId="43E01D49" w14:textId="46F4D51C" w:rsidR="00C6554A" w:rsidRPr="005A0B0F" w:rsidRDefault="00DC4524" w:rsidP="00C6554A">
      <w:pPr>
        <w:pStyle w:val="InformaesdeContacto"/>
        <w:rPr>
          <w:rFonts w:ascii="Arial" w:hAnsi="Arial" w:cs="Arial"/>
        </w:rPr>
      </w:pPr>
      <w:r w:rsidRPr="005A0B0F">
        <w:rPr>
          <w:rFonts w:ascii="Arial" w:hAnsi="Arial" w:cs="Arial"/>
        </w:rPr>
        <w:t>José Luís Rodrigues</w:t>
      </w:r>
      <w:r w:rsidR="005A0B0F" w:rsidRPr="005A0B0F">
        <w:rPr>
          <w:rFonts w:ascii="Arial" w:hAnsi="Arial" w:cs="Arial"/>
        </w:rPr>
        <w:t>|17616</w:t>
      </w:r>
      <w:r w:rsidR="00C6554A" w:rsidRPr="005A0B0F">
        <w:rPr>
          <w:rFonts w:ascii="Arial" w:hAnsi="Arial" w:cs="Arial"/>
          <w:lang w:bidi="pt-PT"/>
        </w:rPr>
        <w:t xml:space="preserve"> | </w:t>
      </w:r>
      <w:r w:rsidRPr="005A0B0F">
        <w:rPr>
          <w:rFonts w:ascii="Arial" w:hAnsi="Arial" w:cs="Arial"/>
        </w:rPr>
        <w:t>ISI</w:t>
      </w:r>
      <w:r w:rsidR="00C6554A" w:rsidRPr="005A0B0F">
        <w:rPr>
          <w:rFonts w:ascii="Arial" w:hAnsi="Arial" w:cs="Arial"/>
          <w:lang w:bidi="pt-PT"/>
        </w:rPr>
        <w:t xml:space="preserve"> </w:t>
      </w:r>
      <w:r w:rsidR="00C6554A" w:rsidRPr="005A0B0F">
        <w:rPr>
          <w:rFonts w:ascii="Arial" w:hAnsi="Arial" w:cs="Arial"/>
          <w:lang w:bidi="pt-PT"/>
        </w:rPr>
        <w:br w:type="page"/>
      </w:r>
    </w:p>
    <w:p w14:paraId="70061BD9" w14:textId="2FCD2463" w:rsidR="002C74C0" w:rsidRPr="005A0B0F" w:rsidRDefault="00DC4524" w:rsidP="00DC4524">
      <w:pPr>
        <w:pStyle w:val="Ttulo1"/>
        <w:rPr>
          <w:rFonts w:ascii="Arial" w:hAnsi="Arial" w:cs="Arial"/>
          <w:sz w:val="36"/>
          <w:szCs w:val="24"/>
        </w:rPr>
      </w:pPr>
      <w:r w:rsidRPr="005A0B0F">
        <w:rPr>
          <w:rFonts w:ascii="Arial" w:hAnsi="Arial" w:cs="Arial"/>
          <w:sz w:val="36"/>
          <w:szCs w:val="24"/>
        </w:rPr>
        <w:lastRenderedPageBreak/>
        <w:t>Introdução</w:t>
      </w:r>
    </w:p>
    <w:p w14:paraId="6BF9B4D1" w14:textId="2623CDAD" w:rsidR="00DC4524" w:rsidRPr="005A0B0F" w:rsidRDefault="00E854C6" w:rsidP="00DC4524">
      <w:pPr>
        <w:pStyle w:val="Ttulo2"/>
        <w:rPr>
          <w:rFonts w:ascii="Arial" w:hAnsi="Arial" w:cs="Arial"/>
        </w:rPr>
      </w:pPr>
      <w:r w:rsidRPr="005A0B0F">
        <w:rPr>
          <w:rFonts w:ascii="Arial" w:hAnsi="Arial" w:cs="Arial"/>
        </w:rPr>
        <w:t>Â</w:t>
      </w:r>
      <w:r w:rsidR="00DC4524" w:rsidRPr="005A0B0F">
        <w:rPr>
          <w:rFonts w:ascii="Arial" w:hAnsi="Arial" w:cs="Arial"/>
        </w:rPr>
        <w:t>mbito</w:t>
      </w:r>
    </w:p>
    <w:p w14:paraId="73347A20" w14:textId="73CBFD05" w:rsidR="003A36D0" w:rsidRPr="005A0B0F" w:rsidRDefault="00DC4524" w:rsidP="00DC4524">
      <w:pPr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No âmbito da disciplina de Integração de Sistemas Informáticos pretende-se consolidar conceitos apresentados nas aulas ao utilizar as funcionalidades de aplicações de ETL sendo que a aplicação utilizada neste trabalho foi o </w:t>
      </w:r>
      <w:proofErr w:type="spellStart"/>
      <w:r w:rsidRPr="005A0B0F">
        <w:rPr>
          <w:rFonts w:ascii="Arial" w:hAnsi="Arial" w:cs="Arial"/>
        </w:rPr>
        <w:t>Kettle</w:t>
      </w:r>
      <w:proofErr w:type="spellEnd"/>
      <w:r w:rsidRPr="005A0B0F">
        <w:rPr>
          <w:rFonts w:ascii="Arial" w:hAnsi="Arial" w:cs="Arial"/>
        </w:rPr>
        <w:t>.</w:t>
      </w:r>
    </w:p>
    <w:p w14:paraId="0DC42FDE" w14:textId="6EE0E728" w:rsidR="003A36D0" w:rsidRPr="005A0B0F" w:rsidRDefault="003A36D0" w:rsidP="00DC4524">
      <w:pPr>
        <w:rPr>
          <w:rFonts w:ascii="Arial" w:hAnsi="Arial" w:cs="Arial"/>
        </w:rPr>
      </w:pPr>
    </w:p>
    <w:p w14:paraId="4510D86D" w14:textId="07171D98" w:rsidR="003A36D0" w:rsidRPr="005A0B0F" w:rsidRDefault="003A36D0" w:rsidP="003A36D0">
      <w:pPr>
        <w:pStyle w:val="Ttulo2"/>
        <w:rPr>
          <w:rFonts w:ascii="Arial" w:hAnsi="Arial" w:cs="Arial"/>
        </w:rPr>
      </w:pPr>
      <w:r w:rsidRPr="005A0B0F">
        <w:rPr>
          <w:rFonts w:ascii="Arial" w:hAnsi="Arial" w:cs="Arial"/>
        </w:rPr>
        <w:t>Problema em estudo</w:t>
      </w:r>
    </w:p>
    <w:p w14:paraId="1CD6FCCE" w14:textId="557B173C" w:rsidR="003A36D0" w:rsidRPr="005A0B0F" w:rsidRDefault="003A36D0" w:rsidP="003A36D0">
      <w:pPr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Neste projeto os dados em estudo são filmes, tendo esta lista vindo das bases de dados do </w:t>
      </w:r>
      <w:r w:rsidRPr="005A0B0F">
        <w:rPr>
          <w:rFonts w:ascii="Arial" w:hAnsi="Arial" w:cs="Arial"/>
          <w:i/>
          <w:iCs/>
        </w:rPr>
        <w:t xml:space="preserve">IMBD, </w:t>
      </w:r>
      <w:r w:rsidRPr="005A0B0F">
        <w:rPr>
          <w:rFonts w:ascii="Arial" w:hAnsi="Arial" w:cs="Arial"/>
        </w:rPr>
        <w:t xml:space="preserve">e uma lista de series e filmes disponíveis na </w:t>
      </w:r>
      <w:r w:rsidRPr="005A0B0F">
        <w:rPr>
          <w:rFonts w:ascii="Arial" w:hAnsi="Arial" w:cs="Arial"/>
          <w:i/>
          <w:iCs/>
        </w:rPr>
        <w:t>Netflix</w:t>
      </w:r>
      <w:r w:rsidRPr="005A0B0F">
        <w:rPr>
          <w:rFonts w:ascii="Arial" w:hAnsi="Arial" w:cs="Arial"/>
        </w:rPr>
        <w:t>.</w:t>
      </w:r>
    </w:p>
    <w:p w14:paraId="2ADA547E" w14:textId="14E83187" w:rsidR="00AB25D2" w:rsidRPr="005A0B0F" w:rsidRDefault="00AB25D2" w:rsidP="003A36D0">
      <w:pPr>
        <w:rPr>
          <w:rFonts w:ascii="Arial" w:hAnsi="Arial" w:cs="Arial"/>
        </w:rPr>
      </w:pPr>
    </w:p>
    <w:p w14:paraId="2AC0D406" w14:textId="4292A4B3" w:rsidR="00AB25D2" w:rsidRPr="005A0B0F" w:rsidRDefault="00AB25D2" w:rsidP="003A36D0">
      <w:pPr>
        <w:rPr>
          <w:rFonts w:ascii="Arial" w:hAnsi="Arial" w:cs="Arial"/>
        </w:rPr>
      </w:pPr>
    </w:p>
    <w:p w14:paraId="0EC53B8D" w14:textId="3F8A3F81" w:rsidR="00AB25D2" w:rsidRPr="005A0B0F" w:rsidRDefault="00AB25D2" w:rsidP="003A36D0">
      <w:pPr>
        <w:rPr>
          <w:rFonts w:ascii="Arial" w:hAnsi="Arial" w:cs="Arial"/>
        </w:rPr>
      </w:pPr>
    </w:p>
    <w:p w14:paraId="35B302F1" w14:textId="2F84B18A" w:rsidR="00AB25D2" w:rsidRPr="005A0B0F" w:rsidRDefault="00AB25D2" w:rsidP="003A36D0">
      <w:pPr>
        <w:rPr>
          <w:rFonts w:ascii="Arial" w:hAnsi="Arial" w:cs="Arial"/>
        </w:rPr>
      </w:pPr>
    </w:p>
    <w:p w14:paraId="109BDABF" w14:textId="46237C2C" w:rsidR="00AB25D2" w:rsidRPr="005A0B0F" w:rsidRDefault="00AB25D2" w:rsidP="003A36D0">
      <w:pPr>
        <w:rPr>
          <w:rFonts w:ascii="Arial" w:hAnsi="Arial" w:cs="Arial"/>
        </w:rPr>
      </w:pPr>
    </w:p>
    <w:p w14:paraId="5A5F72F5" w14:textId="1ACA0C14" w:rsidR="00AB25D2" w:rsidRPr="005A0B0F" w:rsidRDefault="00AB25D2" w:rsidP="003A36D0">
      <w:pPr>
        <w:rPr>
          <w:rFonts w:ascii="Arial" w:hAnsi="Arial" w:cs="Arial"/>
        </w:rPr>
      </w:pPr>
    </w:p>
    <w:p w14:paraId="543E2465" w14:textId="6F071B51" w:rsidR="00AB25D2" w:rsidRPr="005A0B0F" w:rsidRDefault="00AB25D2" w:rsidP="003A36D0">
      <w:pPr>
        <w:rPr>
          <w:rFonts w:ascii="Arial" w:hAnsi="Arial" w:cs="Arial"/>
        </w:rPr>
      </w:pPr>
    </w:p>
    <w:p w14:paraId="7EAFF074" w14:textId="3EA88010" w:rsidR="00AB25D2" w:rsidRPr="005A0B0F" w:rsidRDefault="00AB25D2" w:rsidP="003A36D0">
      <w:pPr>
        <w:rPr>
          <w:rFonts w:ascii="Arial" w:hAnsi="Arial" w:cs="Arial"/>
        </w:rPr>
      </w:pPr>
    </w:p>
    <w:p w14:paraId="6145AB45" w14:textId="48C85E84" w:rsidR="00AB25D2" w:rsidRPr="005A0B0F" w:rsidRDefault="00AB25D2" w:rsidP="003A36D0">
      <w:pPr>
        <w:rPr>
          <w:rFonts w:ascii="Arial" w:hAnsi="Arial" w:cs="Arial"/>
        </w:rPr>
      </w:pPr>
    </w:p>
    <w:p w14:paraId="49DECFBC" w14:textId="03D43AB7" w:rsidR="00AB25D2" w:rsidRPr="005A0B0F" w:rsidRDefault="00AB25D2" w:rsidP="003A36D0">
      <w:pPr>
        <w:rPr>
          <w:rFonts w:ascii="Arial" w:hAnsi="Arial" w:cs="Arial"/>
        </w:rPr>
      </w:pPr>
    </w:p>
    <w:p w14:paraId="7FDD22AB" w14:textId="6187F00E" w:rsidR="00AB25D2" w:rsidRPr="005A0B0F" w:rsidRDefault="00AB25D2" w:rsidP="003A36D0">
      <w:pPr>
        <w:rPr>
          <w:rFonts w:ascii="Arial" w:hAnsi="Arial" w:cs="Arial"/>
        </w:rPr>
      </w:pPr>
    </w:p>
    <w:p w14:paraId="371145B1" w14:textId="6A097106" w:rsidR="00AB25D2" w:rsidRDefault="00AB25D2" w:rsidP="003A36D0">
      <w:pPr>
        <w:rPr>
          <w:rFonts w:ascii="Arial" w:hAnsi="Arial" w:cs="Arial"/>
        </w:rPr>
      </w:pPr>
    </w:p>
    <w:p w14:paraId="0741E9CC" w14:textId="06B2D8D5" w:rsidR="005A0B0F" w:rsidRDefault="005A0B0F" w:rsidP="003A36D0">
      <w:pPr>
        <w:rPr>
          <w:rFonts w:ascii="Arial" w:hAnsi="Arial" w:cs="Arial"/>
        </w:rPr>
      </w:pPr>
    </w:p>
    <w:p w14:paraId="768D590B" w14:textId="279DEC4A" w:rsidR="005A0B0F" w:rsidRDefault="005A0B0F" w:rsidP="003A36D0">
      <w:pPr>
        <w:rPr>
          <w:rFonts w:ascii="Arial" w:hAnsi="Arial" w:cs="Arial"/>
        </w:rPr>
      </w:pPr>
    </w:p>
    <w:p w14:paraId="707E9EEF" w14:textId="77777777" w:rsidR="005A0B0F" w:rsidRPr="005A0B0F" w:rsidRDefault="005A0B0F" w:rsidP="003A36D0">
      <w:pPr>
        <w:rPr>
          <w:rFonts w:ascii="Arial" w:hAnsi="Arial" w:cs="Arial"/>
        </w:rPr>
      </w:pPr>
    </w:p>
    <w:p w14:paraId="4884DF39" w14:textId="2C747050" w:rsidR="00AB25D2" w:rsidRPr="005A0B0F" w:rsidRDefault="00AB25D2" w:rsidP="003A36D0">
      <w:pPr>
        <w:rPr>
          <w:rFonts w:ascii="Arial" w:hAnsi="Arial" w:cs="Arial"/>
        </w:rPr>
      </w:pPr>
    </w:p>
    <w:p w14:paraId="0A058867" w14:textId="114E9B02" w:rsidR="00AB25D2" w:rsidRPr="005A0B0F" w:rsidRDefault="00AB25D2" w:rsidP="003A36D0">
      <w:pPr>
        <w:rPr>
          <w:rFonts w:ascii="Arial" w:hAnsi="Arial" w:cs="Arial"/>
        </w:rPr>
      </w:pPr>
    </w:p>
    <w:p w14:paraId="0F9D4910" w14:textId="583C4561" w:rsidR="00AB25D2" w:rsidRPr="005A0B0F" w:rsidRDefault="00AB25D2" w:rsidP="00AB25D2">
      <w:pPr>
        <w:pStyle w:val="Ttulo1"/>
        <w:rPr>
          <w:rFonts w:ascii="Arial" w:hAnsi="Arial" w:cs="Arial"/>
        </w:rPr>
      </w:pPr>
      <w:r w:rsidRPr="005A0B0F">
        <w:rPr>
          <w:rFonts w:ascii="Arial" w:hAnsi="Arial" w:cs="Arial"/>
        </w:rPr>
        <w:lastRenderedPageBreak/>
        <w:t xml:space="preserve">Arquitetura da solução </w:t>
      </w:r>
    </w:p>
    <w:p w14:paraId="73A3F3C7" w14:textId="36B8B9C0" w:rsidR="003A36D0" w:rsidRPr="005A0B0F" w:rsidRDefault="003A36D0" w:rsidP="003A36D0">
      <w:pPr>
        <w:pStyle w:val="Ttulo2"/>
        <w:rPr>
          <w:rFonts w:ascii="Arial" w:hAnsi="Arial" w:cs="Arial"/>
        </w:rPr>
      </w:pPr>
      <w:r w:rsidRPr="005A0B0F">
        <w:rPr>
          <w:rFonts w:ascii="Arial" w:hAnsi="Arial" w:cs="Arial"/>
        </w:rPr>
        <w:t>Estrutura da solução</w:t>
      </w:r>
    </w:p>
    <w:p w14:paraId="67BACAC5" w14:textId="5F9D3D75" w:rsidR="003A36D0" w:rsidRPr="005A0B0F" w:rsidRDefault="003A36D0" w:rsidP="003A36D0">
      <w:pPr>
        <w:rPr>
          <w:rFonts w:ascii="Arial" w:hAnsi="Arial" w:cs="Arial"/>
        </w:rPr>
      </w:pPr>
      <w:r w:rsidRPr="005A0B0F">
        <w:rPr>
          <w:rFonts w:ascii="Arial" w:hAnsi="Arial" w:cs="Arial"/>
        </w:rPr>
        <w:t>Inicialmente a solução iria ser desenvolvida em múltiplas fases de transformação mas devido a um problema de memoria que gerava o erro “</w:t>
      </w:r>
      <w:proofErr w:type="spellStart"/>
      <w:proofErr w:type="gramStart"/>
      <w:r w:rsidRPr="005A0B0F">
        <w:rPr>
          <w:rFonts w:ascii="Arial" w:hAnsi="Arial" w:cs="Arial"/>
          <w:color w:val="3E3E3E"/>
          <w:sz w:val="20"/>
          <w:szCs w:val="20"/>
          <w:shd w:val="clear" w:color="auto" w:fill="FFFFFF"/>
        </w:rPr>
        <w:t>java.lang</w:t>
      </w:r>
      <w:proofErr w:type="gramEnd"/>
      <w:r w:rsidRPr="005A0B0F">
        <w:rPr>
          <w:rFonts w:ascii="Arial" w:hAnsi="Arial" w:cs="Arial"/>
          <w:color w:val="3E3E3E"/>
          <w:sz w:val="20"/>
          <w:szCs w:val="20"/>
          <w:shd w:val="clear" w:color="auto" w:fill="FFFFFF"/>
        </w:rPr>
        <w:t>.OutOfMemoryError</w:t>
      </w:r>
      <w:proofErr w:type="spellEnd"/>
      <w:r w:rsidRPr="005A0B0F">
        <w:rPr>
          <w:rFonts w:ascii="Arial" w:hAnsi="Arial" w:cs="Arial"/>
          <w:color w:val="3E3E3E"/>
          <w:sz w:val="20"/>
          <w:szCs w:val="20"/>
          <w:shd w:val="clear" w:color="auto" w:fill="FFFFFF"/>
        </w:rPr>
        <w:t xml:space="preserve">: Java </w:t>
      </w:r>
      <w:proofErr w:type="spellStart"/>
      <w:r w:rsidRPr="005A0B0F">
        <w:rPr>
          <w:rFonts w:ascii="Arial" w:hAnsi="Arial" w:cs="Arial"/>
          <w:color w:val="3E3E3E"/>
          <w:sz w:val="20"/>
          <w:szCs w:val="20"/>
          <w:shd w:val="clear" w:color="auto" w:fill="FFFFFF"/>
        </w:rPr>
        <w:t>heap</w:t>
      </w:r>
      <w:proofErr w:type="spellEnd"/>
      <w:r w:rsidRPr="005A0B0F">
        <w:rPr>
          <w:rFonts w:ascii="Arial" w:hAnsi="Arial" w:cs="Arial"/>
          <w:color w:val="3E3E3E"/>
          <w:sz w:val="20"/>
          <w:szCs w:val="20"/>
          <w:shd w:val="clear" w:color="auto" w:fill="FFFFFF"/>
        </w:rPr>
        <w:t xml:space="preserve"> </w:t>
      </w:r>
      <w:proofErr w:type="spellStart"/>
      <w:r w:rsidRPr="005A0B0F">
        <w:rPr>
          <w:rFonts w:ascii="Arial" w:hAnsi="Arial" w:cs="Arial"/>
          <w:color w:val="3E3E3E"/>
          <w:sz w:val="20"/>
          <w:szCs w:val="20"/>
          <w:shd w:val="clear" w:color="auto" w:fill="FFFFFF"/>
        </w:rPr>
        <w:t>space</w:t>
      </w:r>
      <w:proofErr w:type="spellEnd"/>
      <w:r w:rsidRPr="005A0B0F">
        <w:rPr>
          <w:rFonts w:ascii="Arial" w:hAnsi="Arial" w:cs="Arial"/>
        </w:rPr>
        <w:t xml:space="preserve">” </w:t>
      </w:r>
      <w:r w:rsidR="00AB25D2" w:rsidRPr="005A0B0F">
        <w:rPr>
          <w:rFonts w:ascii="Arial" w:hAnsi="Arial" w:cs="Arial"/>
        </w:rPr>
        <w:t>esta teve que ser desenvolvida numa só transformação.</w:t>
      </w:r>
    </w:p>
    <w:p w14:paraId="0E2EC81A" w14:textId="1B3E7D5F" w:rsidR="003A36D0" w:rsidRPr="005A0B0F" w:rsidRDefault="003A36D0" w:rsidP="00AB25D2">
      <w:pPr>
        <w:rPr>
          <w:rFonts w:ascii="Arial" w:hAnsi="Arial" w:cs="Arial"/>
        </w:rPr>
      </w:pPr>
    </w:p>
    <w:p w14:paraId="475C64E7" w14:textId="41979CF0" w:rsidR="00AB25D2" w:rsidRPr="005A0B0F" w:rsidRDefault="00AB25D2" w:rsidP="00AB25D2">
      <w:pPr>
        <w:pStyle w:val="Ttulo2"/>
        <w:rPr>
          <w:rFonts w:ascii="Arial" w:hAnsi="Arial" w:cs="Arial"/>
        </w:rPr>
      </w:pPr>
      <w:r w:rsidRPr="005A0B0F">
        <w:rPr>
          <w:rFonts w:ascii="Arial" w:hAnsi="Arial" w:cs="Arial"/>
        </w:rPr>
        <w:t>Descrição da solução</w:t>
      </w:r>
    </w:p>
    <w:p w14:paraId="1671DDD7" w14:textId="5ABAA76A" w:rsidR="00AB25D2" w:rsidRPr="005A0B0F" w:rsidRDefault="00AB25D2" w:rsidP="00AB25D2">
      <w:pPr>
        <w:pStyle w:val="Ttulo3"/>
        <w:rPr>
          <w:rFonts w:ascii="Arial" w:hAnsi="Arial" w:cs="Arial"/>
        </w:rPr>
      </w:pPr>
      <w:r w:rsidRPr="005A0B0F">
        <w:rPr>
          <w:rFonts w:ascii="Arial" w:hAnsi="Arial" w:cs="Arial"/>
        </w:rPr>
        <w:tab/>
        <w:t>Inputs</w:t>
      </w:r>
    </w:p>
    <w:p w14:paraId="45B57F06" w14:textId="2CC38556" w:rsidR="00AB25D2" w:rsidRPr="005A0B0F" w:rsidRDefault="00AB25D2" w:rsidP="00AB25D2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Arquivo com os dados dos filmes em formato </w:t>
      </w:r>
      <w:proofErr w:type="spellStart"/>
      <w:r w:rsidRPr="005A0B0F">
        <w:rPr>
          <w:rFonts w:ascii="Arial" w:hAnsi="Arial" w:cs="Arial"/>
        </w:rPr>
        <w:t>csv</w:t>
      </w:r>
      <w:proofErr w:type="spellEnd"/>
      <w:r w:rsidRPr="005A0B0F">
        <w:rPr>
          <w:rFonts w:ascii="Arial" w:hAnsi="Arial" w:cs="Arial"/>
        </w:rPr>
        <w:t>;</w:t>
      </w:r>
    </w:p>
    <w:p w14:paraId="63DEF0EF" w14:textId="2DCC884C" w:rsidR="00AB25D2" w:rsidRPr="005A0B0F" w:rsidRDefault="00AB25D2" w:rsidP="00AB25D2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Arquivo com os dados dos atores em formato </w:t>
      </w:r>
      <w:proofErr w:type="spellStart"/>
      <w:r w:rsidRPr="005A0B0F">
        <w:rPr>
          <w:rFonts w:ascii="Arial" w:hAnsi="Arial" w:cs="Arial"/>
        </w:rPr>
        <w:t>csv</w:t>
      </w:r>
      <w:proofErr w:type="spellEnd"/>
      <w:r w:rsidRPr="005A0B0F">
        <w:rPr>
          <w:rFonts w:ascii="Arial" w:hAnsi="Arial" w:cs="Arial"/>
        </w:rPr>
        <w:t>;</w:t>
      </w:r>
    </w:p>
    <w:p w14:paraId="1A958768" w14:textId="4A840E36" w:rsidR="00AB25D2" w:rsidRPr="005A0B0F" w:rsidRDefault="00AB25D2" w:rsidP="00AB25D2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Arquivo com os filmes e series disponíveis na </w:t>
      </w:r>
      <w:r w:rsidRPr="005A0B0F">
        <w:rPr>
          <w:rFonts w:ascii="Arial" w:hAnsi="Arial" w:cs="Arial"/>
          <w:i/>
          <w:iCs/>
        </w:rPr>
        <w:t xml:space="preserve">Netflix </w:t>
      </w:r>
      <w:r w:rsidRPr="005A0B0F">
        <w:rPr>
          <w:rFonts w:ascii="Arial" w:hAnsi="Arial" w:cs="Arial"/>
        </w:rPr>
        <w:t xml:space="preserve">em formato </w:t>
      </w:r>
      <w:proofErr w:type="spellStart"/>
      <w:r w:rsidRPr="005A0B0F">
        <w:rPr>
          <w:rFonts w:ascii="Arial" w:hAnsi="Arial" w:cs="Arial"/>
        </w:rPr>
        <w:t>csv</w:t>
      </w:r>
      <w:proofErr w:type="spellEnd"/>
      <w:r w:rsidRPr="005A0B0F">
        <w:rPr>
          <w:rFonts w:ascii="Arial" w:hAnsi="Arial" w:cs="Arial"/>
        </w:rPr>
        <w:t>;</w:t>
      </w:r>
    </w:p>
    <w:p w14:paraId="4721F985" w14:textId="392AD6F1" w:rsidR="00D56140" w:rsidRDefault="00D56140" w:rsidP="00D56140">
      <w:pPr>
        <w:ind w:left="360"/>
        <w:rPr>
          <w:rFonts w:ascii="Arial" w:hAnsi="Arial" w:cs="Arial"/>
        </w:rPr>
      </w:pPr>
      <w:r w:rsidRPr="005A0B0F">
        <w:rPr>
          <w:rFonts w:ascii="Arial" w:hAnsi="Arial" w:cs="Arial"/>
        </w:rPr>
        <w:t>Estes arquivos encontram-se na pasta “inputs”.</w:t>
      </w:r>
    </w:p>
    <w:p w14:paraId="3B84B611" w14:textId="077E1744" w:rsidR="004D79ED" w:rsidRDefault="004D79ED" w:rsidP="00D5614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Links para download dos arquivos:</w:t>
      </w:r>
    </w:p>
    <w:p w14:paraId="0B4F3BA9" w14:textId="035E6EAA" w:rsidR="004D79ED" w:rsidRDefault="004D79ED" w:rsidP="004D79ED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hyperlink r:id="rId8" w:history="1">
        <w:r w:rsidRPr="00E2015B">
          <w:rPr>
            <w:rStyle w:val="Hiperligao"/>
            <w:rFonts w:ascii="Arial" w:hAnsi="Arial" w:cs="Arial"/>
          </w:rPr>
          <w:t>https://www.kaggle.com/stefanoleone992/imdb-extensive-dataset?select=IMDb+title_principals.csv</w:t>
        </w:r>
      </w:hyperlink>
    </w:p>
    <w:p w14:paraId="40F24525" w14:textId="1F94B92D" w:rsidR="004D79ED" w:rsidRDefault="004D79ED" w:rsidP="004D79ED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hyperlink r:id="rId9" w:history="1">
        <w:r w:rsidRPr="00E2015B">
          <w:rPr>
            <w:rStyle w:val="Hiperligao"/>
            <w:rFonts w:ascii="Arial" w:hAnsi="Arial" w:cs="Arial"/>
          </w:rPr>
          <w:t>https://www.kaggle.com/shivamb/netflix-shows</w:t>
        </w:r>
      </w:hyperlink>
    </w:p>
    <w:p w14:paraId="3BFE8562" w14:textId="77777777" w:rsidR="004D79ED" w:rsidRPr="004D79ED" w:rsidRDefault="004D79ED" w:rsidP="004D79ED">
      <w:pPr>
        <w:ind w:left="720"/>
        <w:rPr>
          <w:rFonts w:ascii="Arial" w:hAnsi="Arial" w:cs="Arial"/>
        </w:rPr>
      </w:pPr>
    </w:p>
    <w:p w14:paraId="27C31784" w14:textId="78A296B8" w:rsidR="00860E8B" w:rsidRDefault="00860E8B" w:rsidP="00860E8B">
      <w:pPr>
        <w:pStyle w:val="Ttulo3"/>
        <w:rPr>
          <w:rFonts w:ascii="Arial" w:hAnsi="Arial" w:cs="Arial"/>
        </w:rPr>
      </w:pPr>
      <w:r>
        <w:tab/>
      </w:r>
      <w:r w:rsidRPr="00860E8B">
        <w:rPr>
          <w:rFonts w:ascii="Arial" w:hAnsi="Arial" w:cs="Arial"/>
        </w:rPr>
        <w:t>Outputs</w:t>
      </w:r>
    </w:p>
    <w:p w14:paraId="107CFE04" w14:textId="728F8EBF" w:rsidR="00860E8B" w:rsidRPr="00860E8B" w:rsidRDefault="00860E8B" w:rsidP="00860E8B">
      <w:pPr>
        <w:pStyle w:val="PargrafodaLista"/>
        <w:numPr>
          <w:ilvl w:val="0"/>
          <w:numId w:val="26"/>
        </w:numPr>
      </w:pPr>
      <w:r>
        <w:rPr>
          <w:rFonts w:ascii="Arial" w:hAnsi="Arial" w:cs="Arial"/>
        </w:rPr>
        <w:t>Arquivo com os filmes de longas metragens (</w:t>
      </w:r>
      <w:proofErr w:type="spellStart"/>
      <w:r>
        <w:rPr>
          <w:rFonts w:ascii="Arial" w:hAnsi="Arial" w:cs="Arial"/>
        </w:rPr>
        <w:t>FeaturaFilms.json</w:t>
      </w:r>
      <w:proofErr w:type="spellEnd"/>
      <w:r w:rsidRPr="00860E8B">
        <w:rPr>
          <w:rFonts w:ascii="Arial" w:hAnsi="Arial" w:cs="Arial"/>
        </w:rPr>
        <w:t>)</w:t>
      </w:r>
    </w:p>
    <w:p w14:paraId="08642C4D" w14:textId="03D78D24" w:rsidR="00860E8B" w:rsidRPr="00860E8B" w:rsidRDefault="00860E8B" w:rsidP="00860E8B">
      <w:pPr>
        <w:pStyle w:val="PargrafodaLista"/>
        <w:numPr>
          <w:ilvl w:val="0"/>
          <w:numId w:val="26"/>
        </w:numPr>
      </w:pPr>
      <w:r>
        <w:rPr>
          <w:rFonts w:ascii="Arial" w:hAnsi="Arial" w:cs="Arial"/>
        </w:rPr>
        <w:t>Arquivo com os atores e os filmes em que participaram (</w:t>
      </w:r>
      <w:proofErr w:type="spellStart"/>
      <w:r>
        <w:rPr>
          <w:rFonts w:ascii="Arial" w:hAnsi="Arial" w:cs="Arial"/>
        </w:rPr>
        <w:t>Actors&amp;Films.json</w:t>
      </w:r>
      <w:proofErr w:type="spellEnd"/>
      <w:r>
        <w:rPr>
          <w:rFonts w:ascii="Arial" w:hAnsi="Arial" w:cs="Arial"/>
        </w:rPr>
        <w:t>)</w:t>
      </w:r>
    </w:p>
    <w:p w14:paraId="7F4E5226" w14:textId="0480ECF9" w:rsidR="00860E8B" w:rsidRPr="00860E8B" w:rsidRDefault="00860E8B" w:rsidP="00860E8B">
      <w:pPr>
        <w:pStyle w:val="PargrafodaLista"/>
        <w:numPr>
          <w:ilvl w:val="0"/>
          <w:numId w:val="26"/>
        </w:numPr>
      </w:pPr>
      <w:r>
        <w:rPr>
          <w:rFonts w:ascii="Arial" w:hAnsi="Arial" w:cs="Arial"/>
        </w:rPr>
        <w:t>Arquivo com os atores que já morreram (</w:t>
      </w:r>
      <w:proofErr w:type="spellStart"/>
      <w:r>
        <w:rPr>
          <w:rFonts w:ascii="Arial" w:hAnsi="Arial" w:cs="Arial"/>
        </w:rPr>
        <w:t>DeathActors.json</w:t>
      </w:r>
      <w:proofErr w:type="spellEnd"/>
      <w:r>
        <w:rPr>
          <w:rFonts w:ascii="Arial" w:hAnsi="Arial" w:cs="Arial"/>
        </w:rPr>
        <w:t>)</w:t>
      </w:r>
    </w:p>
    <w:p w14:paraId="610FC1E1" w14:textId="3B4F1872" w:rsidR="00860E8B" w:rsidRPr="004D79ED" w:rsidRDefault="00860E8B" w:rsidP="00860E8B">
      <w:pPr>
        <w:pStyle w:val="PargrafodaLista"/>
        <w:numPr>
          <w:ilvl w:val="0"/>
          <w:numId w:val="26"/>
        </w:numPr>
      </w:pPr>
      <w:r>
        <w:rPr>
          <w:rFonts w:ascii="Arial" w:hAnsi="Arial" w:cs="Arial"/>
        </w:rPr>
        <w:t>Arquivo com os filmes comuns da Netflix e IMDB (</w:t>
      </w:r>
      <w:proofErr w:type="spellStart"/>
      <w:r>
        <w:rPr>
          <w:rFonts w:ascii="Arial" w:hAnsi="Arial" w:cs="Arial"/>
        </w:rPr>
        <w:t>Netflix&amp;IMDB.json</w:t>
      </w:r>
      <w:proofErr w:type="spellEnd"/>
      <w:r>
        <w:rPr>
          <w:rFonts w:ascii="Arial" w:hAnsi="Arial" w:cs="Arial"/>
        </w:rPr>
        <w:t>)</w:t>
      </w:r>
    </w:p>
    <w:p w14:paraId="6469986A" w14:textId="06EA8F2A" w:rsidR="004D79ED" w:rsidRPr="004D79ED" w:rsidRDefault="004D79ED" w:rsidP="004D79ED">
      <w:pPr>
        <w:ind w:left="360"/>
        <w:rPr>
          <w:rFonts w:ascii="Arial" w:hAnsi="Arial" w:cs="Arial"/>
        </w:rPr>
      </w:pPr>
      <w:r w:rsidRPr="004D79ED">
        <w:rPr>
          <w:rFonts w:ascii="Arial" w:hAnsi="Arial" w:cs="Arial"/>
        </w:rPr>
        <w:t>Estes arquivos encontram-se na pasta outputs.</w:t>
      </w:r>
    </w:p>
    <w:p w14:paraId="17D649FA" w14:textId="5DA773B1" w:rsidR="00AB25D2" w:rsidRPr="005A0B0F" w:rsidRDefault="00AB25D2" w:rsidP="00AB25D2">
      <w:pPr>
        <w:rPr>
          <w:rFonts w:ascii="Arial" w:hAnsi="Arial" w:cs="Arial"/>
        </w:rPr>
      </w:pPr>
    </w:p>
    <w:p w14:paraId="70728D26" w14:textId="59B3C542" w:rsidR="00D56140" w:rsidRPr="005A0B0F" w:rsidRDefault="00D56140" w:rsidP="00D56140">
      <w:pPr>
        <w:rPr>
          <w:rFonts w:ascii="Arial" w:hAnsi="Arial" w:cs="Arial"/>
        </w:rPr>
      </w:pPr>
      <w:r w:rsidRPr="005A0B0F">
        <w:rPr>
          <w:rFonts w:ascii="Arial" w:hAnsi="Arial" w:cs="Arial"/>
        </w:rPr>
        <w:t>Para o processo de listagem dos filmes em que cada ator participou, atores falecidos e longas metragens os ficheiros são carregados para o programa e sofrem as seguintes alterações:</w:t>
      </w:r>
    </w:p>
    <w:p w14:paraId="60A36165" w14:textId="2416A992" w:rsidR="00D56140" w:rsidRPr="005A0B0F" w:rsidRDefault="00D56140" w:rsidP="00D56140">
      <w:pPr>
        <w:pStyle w:val="PargrafodaLista"/>
        <w:numPr>
          <w:ilvl w:val="0"/>
          <w:numId w:val="23"/>
        </w:numPr>
        <w:rPr>
          <w:rFonts w:ascii="Arial" w:hAnsi="Arial" w:cs="Arial"/>
          <w:u w:val="single"/>
        </w:rPr>
      </w:pPr>
      <w:r w:rsidRPr="005A0B0F">
        <w:rPr>
          <w:rFonts w:ascii="Arial" w:hAnsi="Arial" w:cs="Arial"/>
          <w:u w:val="single"/>
        </w:rPr>
        <w:t>Atores</w:t>
      </w:r>
    </w:p>
    <w:p w14:paraId="14740AE7" w14:textId="5B2AFAE0" w:rsidR="00D56140" w:rsidRPr="005A0B0F" w:rsidRDefault="00D56140" w:rsidP="00D56140">
      <w:pPr>
        <w:pStyle w:val="PargrafodaLista"/>
        <w:numPr>
          <w:ilvl w:val="1"/>
          <w:numId w:val="23"/>
        </w:numPr>
        <w:rPr>
          <w:rFonts w:ascii="Arial" w:hAnsi="Arial" w:cs="Arial"/>
          <w:u w:val="single"/>
        </w:rPr>
      </w:pPr>
      <w:r w:rsidRPr="005A0B0F">
        <w:rPr>
          <w:rFonts w:ascii="Arial" w:hAnsi="Arial" w:cs="Arial"/>
        </w:rPr>
        <w:t>São removidas colunas</w:t>
      </w:r>
      <w:r w:rsidR="002B5197" w:rsidRPr="005A0B0F">
        <w:rPr>
          <w:rFonts w:ascii="Arial" w:hAnsi="Arial" w:cs="Arial"/>
        </w:rPr>
        <w:t xml:space="preserve"> com informação</w:t>
      </w:r>
      <w:r w:rsidRPr="005A0B0F">
        <w:rPr>
          <w:rFonts w:ascii="Arial" w:hAnsi="Arial" w:cs="Arial"/>
        </w:rPr>
        <w:t xml:space="preserve"> que não serão utilizadas;</w:t>
      </w:r>
    </w:p>
    <w:p w14:paraId="1539D189" w14:textId="6BD95DDF" w:rsidR="00D56140" w:rsidRPr="005A0B0F" w:rsidRDefault="00D56140" w:rsidP="00D56140">
      <w:pPr>
        <w:pStyle w:val="PargrafodaLista"/>
        <w:numPr>
          <w:ilvl w:val="1"/>
          <w:numId w:val="23"/>
        </w:numPr>
        <w:rPr>
          <w:rFonts w:ascii="Arial" w:hAnsi="Arial" w:cs="Arial"/>
          <w:u w:val="single"/>
        </w:rPr>
      </w:pPr>
      <w:r w:rsidRPr="005A0B0F">
        <w:rPr>
          <w:rFonts w:ascii="Arial" w:hAnsi="Arial" w:cs="Arial"/>
        </w:rPr>
        <w:t>Os dados são ordenados alfabeticamente pelo nome do ator</w:t>
      </w:r>
    </w:p>
    <w:p w14:paraId="0CF3278E" w14:textId="38165DB3" w:rsidR="00D56140" w:rsidRPr="005A0B0F" w:rsidRDefault="00D56140" w:rsidP="00D56140">
      <w:pPr>
        <w:rPr>
          <w:rFonts w:ascii="Arial" w:hAnsi="Arial" w:cs="Arial"/>
          <w:u w:val="single"/>
        </w:rPr>
      </w:pPr>
      <w:r w:rsidRPr="005A0B0F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CEE853" wp14:editId="1E214D01">
                <wp:simplePos x="0" y="0"/>
                <wp:positionH relativeFrom="column">
                  <wp:posOffset>342900</wp:posOffset>
                </wp:positionH>
                <wp:positionV relativeFrom="paragraph">
                  <wp:posOffset>1195705</wp:posOffset>
                </wp:positionV>
                <wp:extent cx="4438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388B9" w14:textId="64EB35A7" w:rsidR="00D56140" w:rsidRPr="00AB0C26" w:rsidRDefault="00D56140" w:rsidP="00D56140">
                            <w:pPr>
                              <w:pStyle w:val="Legenda"/>
                              <w:rPr>
                                <w:color w:val="595959" w:themeColor="text1" w:themeTint="A6"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r w:rsidR="004D410A">
                              <w:fldChar w:fldCharType="begin"/>
                            </w:r>
                            <w:r w:rsidR="004D410A">
                              <w:instrText xml:space="preserve"> SEQ Figura \* ARABIC </w:instrText>
                            </w:r>
                            <w:r w:rsidR="004D410A">
                              <w:fldChar w:fldCharType="separate"/>
                            </w:r>
                            <w:r w:rsidR="00A85F5E">
                              <w:rPr>
                                <w:noProof/>
                              </w:rPr>
                              <w:t>1</w:t>
                            </w:r>
                            <w:r w:rsidR="004D4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Modificações iniciais no arquivo dos 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CEE853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7pt;margin-top:94.15pt;width:349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" stroked="f">
                <v:textbox style="mso-fit-shape-to-text:t" inset="0,0,0,0">
                  <w:txbxContent>
                    <w:p w14:paraId="0AF388B9" w14:textId="64EB35A7" w:rsidR="00D56140" w:rsidRPr="00AB0C26" w:rsidRDefault="00D56140" w:rsidP="00D56140">
                      <w:pPr>
                        <w:pStyle w:val="Legenda"/>
                        <w:rPr>
                          <w:color w:val="595959" w:themeColor="text1" w:themeTint="A6"/>
                          <w:u w:val="single"/>
                        </w:rPr>
                      </w:pPr>
                      <w:r>
                        <w:t xml:space="preserve">Figura </w:t>
                      </w:r>
                      <w:r w:rsidR="004D410A">
                        <w:fldChar w:fldCharType="begin"/>
                      </w:r>
                      <w:r w:rsidR="004D410A">
                        <w:instrText xml:space="preserve"> SEQ Figura \* ARABIC </w:instrText>
                      </w:r>
                      <w:r w:rsidR="004D410A">
                        <w:fldChar w:fldCharType="separate"/>
                      </w:r>
                      <w:r w:rsidR="00A85F5E">
                        <w:rPr>
                          <w:noProof/>
                        </w:rPr>
                        <w:t>1</w:t>
                      </w:r>
                      <w:r w:rsidR="004D410A">
                        <w:rPr>
                          <w:noProof/>
                        </w:rPr>
                        <w:fldChar w:fldCharType="end"/>
                      </w:r>
                      <w:r>
                        <w:t xml:space="preserve"> Modificações iniciais no arquivo dos atores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A0B0F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CE2704B" wp14:editId="58DC345C">
            <wp:simplePos x="0" y="0"/>
            <wp:positionH relativeFrom="column">
              <wp:posOffset>342900</wp:posOffset>
            </wp:positionH>
            <wp:positionV relativeFrom="paragraph">
              <wp:posOffset>71755</wp:posOffset>
            </wp:positionV>
            <wp:extent cx="4439270" cy="1066949"/>
            <wp:effectExtent l="0" t="0" r="0" b="0"/>
            <wp:wrapTight wrapText="bothSides">
              <wp:wrapPolygon edited="0">
                <wp:start x="0" y="0"/>
                <wp:lineTo x="0" y="21214"/>
                <wp:lineTo x="21507" y="21214"/>
                <wp:lineTo x="2150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5617C" w14:textId="00F9C0EB" w:rsidR="00D56140" w:rsidRPr="005A0B0F" w:rsidRDefault="00D56140" w:rsidP="00D56140">
      <w:pPr>
        <w:rPr>
          <w:rFonts w:ascii="Arial" w:hAnsi="Arial" w:cs="Arial"/>
        </w:rPr>
      </w:pPr>
    </w:p>
    <w:p w14:paraId="086A9F89" w14:textId="7D770C08" w:rsidR="00D56140" w:rsidRPr="005A0B0F" w:rsidRDefault="00D56140" w:rsidP="00D56140">
      <w:pPr>
        <w:rPr>
          <w:rFonts w:ascii="Arial" w:hAnsi="Arial" w:cs="Arial"/>
        </w:rPr>
      </w:pPr>
    </w:p>
    <w:p w14:paraId="5B157C43" w14:textId="624D0768" w:rsidR="00D56140" w:rsidRPr="005A0B0F" w:rsidRDefault="00D56140" w:rsidP="00D56140">
      <w:pPr>
        <w:rPr>
          <w:rFonts w:ascii="Arial" w:hAnsi="Arial" w:cs="Arial"/>
        </w:rPr>
      </w:pPr>
    </w:p>
    <w:p w14:paraId="4021FE4B" w14:textId="73255118" w:rsidR="00D56140" w:rsidRPr="005A0B0F" w:rsidRDefault="00D56140" w:rsidP="00D56140">
      <w:pPr>
        <w:rPr>
          <w:rFonts w:ascii="Arial" w:hAnsi="Arial" w:cs="Arial"/>
        </w:rPr>
      </w:pPr>
    </w:p>
    <w:p w14:paraId="79A4FB5A" w14:textId="494BB2CA" w:rsidR="00D56140" w:rsidRPr="005A0B0F" w:rsidRDefault="00D56140" w:rsidP="00D56140">
      <w:pPr>
        <w:rPr>
          <w:rFonts w:ascii="Arial" w:hAnsi="Arial" w:cs="Arial"/>
          <w:u w:val="single"/>
        </w:rPr>
      </w:pPr>
    </w:p>
    <w:p w14:paraId="7816DC66" w14:textId="02ABE78C" w:rsidR="00D56140" w:rsidRPr="005A0B0F" w:rsidRDefault="00D56140" w:rsidP="00D56140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  <w:u w:val="single"/>
        </w:rPr>
        <w:t>Filmes</w:t>
      </w:r>
    </w:p>
    <w:p w14:paraId="08759D73" w14:textId="72D743B8" w:rsidR="00D56140" w:rsidRPr="005A0B0F" w:rsidRDefault="00D56140" w:rsidP="00D56140">
      <w:pPr>
        <w:pStyle w:val="PargrafodaLista"/>
        <w:numPr>
          <w:ilvl w:val="1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Os </w:t>
      </w:r>
      <w:r w:rsidR="002B5197" w:rsidRPr="005A0B0F">
        <w:rPr>
          <w:rFonts w:ascii="Arial" w:hAnsi="Arial" w:cs="Arial"/>
        </w:rPr>
        <w:t>vídeos</w:t>
      </w:r>
      <w:r w:rsidRPr="005A0B0F">
        <w:rPr>
          <w:rFonts w:ascii="Arial" w:hAnsi="Arial" w:cs="Arial"/>
        </w:rPr>
        <w:t xml:space="preserve"> são separados por cada ator que participa neles, isto é, se num filme participarem 3 atores o resultado será uma lista com 3 linhas</w:t>
      </w:r>
      <w:r w:rsidR="002B5197" w:rsidRPr="005A0B0F">
        <w:rPr>
          <w:rFonts w:ascii="Arial" w:hAnsi="Arial" w:cs="Arial"/>
        </w:rPr>
        <w:t xml:space="preserve"> em que cada uma contem o nome do ator, nome e restante informação do filme;</w:t>
      </w:r>
    </w:p>
    <w:p w14:paraId="0E49FA51" w14:textId="474DE088" w:rsidR="002B5197" w:rsidRPr="005A0B0F" w:rsidRDefault="002B5197" w:rsidP="00D56140">
      <w:pPr>
        <w:pStyle w:val="PargrafodaLista"/>
        <w:numPr>
          <w:ilvl w:val="1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São removidas colunas com informação que não serão utilizadas;</w:t>
      </w:r>
    </w:p>
    <w:p w14:paraId="11AB9075" w14:textId="0EC17764" w:rsidR="002B5197" w:rsidRPr="005A0B0F" w:rsidRDefault="002B5197" w:rsidP="00D56140">
      <w:pPr>
        <w:pStyle w:val="PargrafodaLista"/>
        <w:numPr>
          <w:ilvl w:val="1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Os dados são ordenados pelo nome do ator;</w:t>
      </w:r>
    </w:p>
    <w:p w14:paraId="4A42DAFB" w14:textId="405E4BCC" w:rsidR="002B5197" w:rsidRPr="005A0B0F" w:rsidRDefault="002B5197" w:rsidP="002B5197">
      <w:pPr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D0B0DA" wp14:editId="26EB7C1D">
                <wp:simplePos x="0" y="0"/>
                <wp:positionH relativeFrom="column">
                  <wp:posOffset>255905</wp:posOffset>
                </wp:positionH>
                <wp:positionV relativeFrom="paragraph">
                  <wp:posOffset>962025</wp:posOffset>
                </wp:positionV>
                <wp:extent cx="47536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3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03F52" w14:textId="4F21CB7D" w:rsidR="002B5197" w:rsidRPr="00CA0BB1" w:rsidRDefault="002B5197" w:rsidP="002B5197">
                            <w:pPr>
                              <w:pStyle w:val="Legenda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4D410A">
                              <w:fldChar w:fldCharType="begin"/>
                            </w:r>
                            <w:r w:rsidR="004D410A">
                              <w:instrText xml:space="preserve"> SEQ Figura \* ARABIC </w:instrText>
                            </w:r>
                            <w:r w:rsidR="004D410A">
                              <w:fldChar w:fldCharType="separate"/>
                            </w:r>
                            <w:r w:rsidR="00A85F5E">
                              <w:rPr>
                                <w:noProof/>
                              </w:rPr>
                              <w:t>2</w:t>
                            </w:r>
                            <w:r w:rsidR="004D4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Modificações iniciais no arquivo dos 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0B0DA" id="Caixa de texto 6" o:spid="_x0000_s1027" type="#_x0000_t202" style="position:absolute;margin-left:20.15pt;margin-top:75.75pt;width:374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" stroked="f">
                <v:textbox style="mso-fit-shape-to-text:t" inset="0,0,0,0">
                  <w:txbxContent>
                    <w:p w14:paraId="4BF03F52" w14:textId="4F21CB7D" w:rsidR="002B5197" w:rsidRPr="00CA0BB1" w:rsidRDefault="002B5197" w:rsidP="002B5197">
                      <w:pPr>
                        <w:pStyle w:val="Legenda"/>
                        <w:rPr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4D410A">
                        <w:fldChar w:fldCharType="begin"/>
                      </w:r>
                      <w:r w:rsidR="004D410A">
                        <w:instrText xml:space="preserve"> SEQ Figura \* ARABIC </w:instrText>
                      </w:r>
                      <w:r w:rsidR="004D410A">
                        <w:fldChar w:fldCharType="separate"/>
                      </w:r>
                      <w:r w:rsidR="00A85F5E">
                        <w:rPr>
                          <w:noProof/>
                        </w:rPr>
                        <w:t>2</w:t>
                      </w:r>
                      <w:r w:rsidR="004D410A">
                        <w:rPr>
                          <w:noProof/>
                        </w:rPr>
                        <w:fldChar w:fldCharType="end"/>
                      </w:r>
                      <w:r>
                        <w:t xml:space="preserve"> Modificações iniciais no arquivo dos filmes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A0B0F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37F9FDC6" wp14:editId="045A0B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53638" cy="905001"/>
            <wp:effectExtent l="0" t="0" r="8890" b="9525"/>
            <wp:wrapTight wrapText="bothSides">
              <wp:wrapPolygon edited="0">
                <wp:start x="0" y="0"/>
                <wp:lineTo x="0" y="21373"/>
                <wp:lineTo x="21554" y="21373"/>
                <wp:lineTo x="2155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BC246" w14:textId="340556B1" w:rsidR="002B5197" w:rsidRPr="005A0B0F" w:rsidRDefault="002B5197" w:rsidP="002B5197">
      <w:pPr>
        <w:rPr>
          <w:rFonts w:ascii="Arial" w:hAnsi="Arial" w:cs="Arial"/>
        </w:rPr>
      </w:pPr>
      <w:r w:rsidRPr="005A0B0F">
        <w:rPr>
          <w:rFonts w:ascii="Arial" w:hAnsi="Arial" w:cs="Arial"/>
        </w:rPr>
        <w:t>Após estas primeiras alterações os dados são unidos utilizando o operador “</w:t>
      </w:r>
      <w:proofErr w:type="spellStart"/>
      <w:r w:rsidRPr="005A0B0F">
        <w:rPr>
          <w:rFonts w:ascii="Arial" w:hAnsi="Arial" w:cs="Arial"/>
          <w:i/>
          <w:iCs/>
        </w:rPr>
        <w:t>Merge</w:t>
      </w:r>
      <w:proofErr w:type="spellEnd"/>
      <w:r w:rsidRPr="005A0B0F">
        <w:rPr>
          <w:rFonts w:ascii="Arial" w:hAnsi="Arial" w:cs="Arial"/>
          <w:i/>
          <w:iCs/>
        </w:rPr>
        <w:t xml:space="preserve"> </w:t>
      </w:r>
      <w:proofErr w:type="spellStart"/>
      <w:r w:rsidRPr="005A0B0F">
        <w:rPr>
          <w:rFonts w:ascii="Arial" w:hAnsi="Arial" w:cs="Arial"/>
          <w:i/>
          <w:iCs/>
        </w:rPr>
        <w:t>join</w:t>
      </w:r>
      <w:proofErr w:type="spellEnd"/>
      <w:r w:rsidRPr="005A0B0F">
        <w:rPr>
          <w:rFonts w:ascii="Arial" w:hAnsi="Arial" w:cs="Arial"/>
        </w:rPr>
        <w:t>” e devido a esta união existem dados repetidos que foram eliminados.</w:t>
      </w:r>
    </w:p>
    <w:p w14:paraId="2800F7BE" w14:textId="34C37759" w:rsidR="002B5197" w:rsidRPr="005A0B0F" w:rsidRDefault="00AE3B6E" w:rsidP="002B5197">
      <w:pPr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E0574EC" wp14:editId="1EF6C955">
            <wp:simplePos x="0" y="0"/>
            <wp:positionH relativeFrom="margin">
              <wp:posOffset>1562100</wp:posOffset>
            </wp:positionH>
            <wp:positionV relativeFrom="paragraph">
              <wp:posOffset>4303395</wp:posOffset>
            </wp:positionV>
            <wp:extent cx="2143125" cy="914400"/>
            <wp:effectExtent l="0" t="0" r="9525" b="0"/>
            <wp:wrapTight wrapText="bothSides">
              <wp:wrapPolygon edited="0">
                <wp:start x="0" y="0"/>
                <wp:lineTo x="0" y="21150"/>
                <wp:lineTo x="21504" y="21150"/>
                <wp:lineTo x="2150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0B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6E2CB6" wp14:editId="13F6D342">
                <wp:simplePos x="0" y="0"/>
                <wp:positionH relativeFrom="column">
                  <wp:posOffset>1562100</wp:posOffset>
                </wp:positionH>
                <wp:positionV relativeFrom="paragraph">
                  <wp:posOffset>5274945</wp:posOffset>
                </wp:positionV>
                <wp:extent cx="2143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FC0458" w14:textId="0A2776C5" w:rsidR="00AE3B6E" w:rsidRPr="003F6A2E" w:rsidRDefault="00AE3B6E" w:rsidP="00AE3B6E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4D410A">
                              <w:fldChar w:fldCharType="begin"/>
                            </w:r>
                            <w:r w:rsidR="004D410A">
                              <w:instrText xml:space="preserve"> SEQ Figura \* ARABIC </w:instrText>
                            </w:r>
                            <w:r w:rsidR="004D410A">
                              <w:fldChar w:fldCharType="separate"/>
                            </w:r>
                            <w:r w:rsidR="00A85F5E">
                              <w:rPr>
                                <w:noProof/>
                              </w:rPr>
                              <w:t>3</w:t>
                            </w:r>
                            <w:r w:rsidR="004D4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Merge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join</w:t>
                            </w:r>
                            <w:proofErr w:type="spellEnd"/>
                            <w:r>
                              <w:t xml:space="preserve"> e remoção de dados repetidos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E2CB6" id="Caixa de texto 10" o:spid="_x0000_s1028" type="#_x0000_t202" style="position:absolute;margin-left:123pt;margin-top:415.35pt;width:168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" stroked="f">
                <v:textbox style="mso-fit-shape-to-text:t" inset="0,0,0,0">
                  <w:txbxContent>
                    <w:p w14:paraId="3CFC0458" w14:textId="0A2776C5" w:rsidR="00AE3B6E" w:rsidRPr="003F6A2E" w:rsidRDefault="00AE3B6E" w:rsidP="00AE3B6E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4D410A">
                        <w:fldChar w:fldCharType="begin"/>
                      </w:r>
                      <w:r w:rsidR="004D410A">
                        <w:instrText xml:space="preserve"> SEQ Figura \* ARABIC </w:instrText>
                      </w:r>
                      <w:r w:rsidR="004D410A">
                        <w:fldChar w:fldCharType="separate"/>
                      </w:r>
                      <w:r w:rsidR="00A85F5E">
                        <w:rPr>
                          <w:noProof/>
                        </w:rPr>
                        <w:t>3</w:t>
                      </w:r>
                      <w:r w:rsidR="004D410A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Merge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join</w:t>
                      </w:r>
                      <w:proofErr w:type="spellEnd"/>
                      <w:r>
                        <w:t xml:space="preserve"> e remoção de dados repetidos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B5197" w:rsidRPr="005A0B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C34D94E" wp14:editId="4B3208DE">
                <wp:simplePos x="0" y="0"/>
                <wp:positionH relativeFrom="column">
                  <wp:posOffset>684530</wp:posOffset>
                </wp:positionH>
                <wp:positionV relativeFrom="paragraph">
                  <wp:posOffset>3567430</wp:posOffset>
                </wp:positionV>
                <wp:extent cx="3905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5E2A2" w14:textId="61922746" w:rsidR="002B5197" w:rsidRPr="007F223D" w:rsidRDefault="002B5197" w:rsidP="002B5197">
                            <w:pPr>
                              <w:pStyle w:val="Legenda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4D410A">
                              <w:fldChar w:fldCharType="begin"/>
                            </w:r>
                            <w:r w:rsidR="004D410A">
                              <w:instrText xml:space="preserve"> SEQ Figura \* ARABIC </w:instrText>
                            </w:r>
                            <w:r w:rsidR="004D410A">
                              <w:fldChar w:fldCharType="separate"/>
                            </w:r>
                            <w:r w:rsidR="00A85F5E">
                              <w:rPr>
                                <w:noProof/>
                              </w:rPr>
                              <w:t>4</w:t>
                            </w:r>
                            <w:r w:rsidR="004D4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Configuração do </w:t>
                            </w:r>
                            <w:proofErr w:type="spellStart"/>
                            <w:r>
                              <w:t>Merge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4D94E" id="Caixa de texto 8" o:spid="_x0000_s1029" type="#_x0000_t202" style="position:absolute;margin-left:53.9pt;margin-top:280.9pt;width:307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" stroked="f">
                <v:textbox style="mso-fit-shape-to-text:t" inset="0,0,0,0">
                  <w:txbxContent>
                    <w:p w14:paraId="68E5E2A2" w14:textId="61922746" w:rsidR="002B5197" w:rsidRPr="007F223D" w:rsidRDefault="002B5197" w:rsidP="002B5197">
                      <w:pPr>
                        <w:pStyle w:val="Legenda"/>
                        <w:rPr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4D410A">
                        <w:fldChar w:fldCharType="begin"/>
                      </w:r>
                      <w:r w:rsidR="004D410A">
                        <w:instrText xml:space="preserve"> SEQ Figura \* ARABIC </w:instrText>
                      </w:r>
                      <w:r w:rsidR="004D410A">
                        <w:fldChar w:fldCharType="separate"/>
                      </w:r>
                      <w:r w:rsidR="00A85F5E">
                        <w:rPr>
                          <w:noProof/>
                        </w:rPr>
                        <w:t>4</w:t>
                      </w:r>
                      <w:r w:rsidR="004D410A">
                        <w:rPr>
                          <w:noProof/>
                        </w:rPr>
                        <w:fldChar w:fldCharType="end"/>
                      </w:r>
                      <w:r>
                        <w:t xml:space="preserve"> Configuração do </w:t>
                      </w:r>
                      <w:proofErr w:type="spellStart"/>
                      <w:r>
                        <w:t>Merge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join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2B5197" w:rsidRPr="005A0B0F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2EEA1890" wp14:editId="598B0703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905795" cy="3429479"/>
            <wp:effectExtent l="0" t="0" r="0" b="0"/>
            <wp:wrapTight wrapText="bothSides">
              <wp:wrapPolygon edited="0">
                <wp:start x="0" y="0"/>
                <wp:lineTo x="0" y="21480"/>
                <wp:lineTo x="21495" y="21480"/>
                <wp:lineTo x="2149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66135" w14:textId="7966087D" w:rsidR="00AE3B6E" w:rsidRPr="005A0B0F" w:rsidRDefault="00AE3B6E" w:rsidP="00AE3B6E">
      <w:pPr>
        <w:rPr>
          <w:rFonts w:ascii="Arial" w:hAnsi="Arial" w:cs="Arial"/>
        </w:rPr>
      </w:pPr>
    </w:p>
    <w:p w14:paraId="5A609D8B" w14:textId="4788BA55" w:rsidR="00AE3B6E" w:rsidRPr="005A0B0F" w:rsidRDefault="00AE3B6E" w:rsidP="00AE3B6E">
      <w:pPr>
        <w:rPr>
          <w:rFonts w:ascii="Arial" w:hAnsi="Arial" w:cs="Arial"/>
        </w:rPr>
      </w:pPr>
    </w:p>
    <w:p w14:paraId="63612ABD" w14:textId="21B18907" w:rsidR="00AE3B6E" w:rsidRPr="005A0B0F" w:rsidRDefault="00AE3B6E" w:rsidP="00AE3B6E">
      <w:pPr>
        <w:rPr>
          <w:rFonts w:ascii="Arial" w:hAnsi="Arial" w:cs="Arial"/>
        </w:rPr>
      </w:pPr>
    </w:p>
    <w:p w14:paraId="32E28864" w14:textId="37973CAB" w:rsidR="00AE3B6E" w:rsidRPr="005A0B0F" w:rsidRDefault="00AE3B6E" w:rsidP="00AE3B6E">
      <w:pPr>
        <w:rPr>
          <w:rFonts w:ascii="Arial" w:hAnsi="Arial" w:cs="Arial"/>
        </w:rPr>
      </w:pPr>
    </w:p>
    <w:p w14:paraId="3FFF4BE1" w14:textId="400ED5D3" w:rsidR="00AE3B6E" w:rsidRPr="005A0B0F" w:rsidRDefault="00AE3B6E" w:rsidP="00AE3B6E">
      <w:pPr>
        <w:rPr>
          <w:rFonts w:ascii="Arial" w:hAnsi="Arial" w:cs="Arial"/>
        </w:rPr>
      </w:pPr>
    </w:p>
    <w:p w14:paraId="142DC663" w14:textId="3B20896D" w:rsidR="00AE3B6E" w:rsidRPr="005A0B0F" w:rsidRDefault="00AE3B6E" w:rsidP="00AE3B6E">
      <w:pPr>
        <w:rPr>
          <w:rFonts w:ascii="Arial" w:hAnsi="Arial" w:cs="Arial"/>
        </w:rPr>
      </w:pPr>
    </w:p>
    <w:p w14:paraId="6A44DCAF" w14:textId="6ED3075A" w:rsidR="00AE3B6E" w:rsidRPr="005A0B0F" w:rsidRDefault="00AE3B6E" w:rsidP="00AE3B6E">
      <w:pPr>
        <w:rPr>
          <w:rFonts w:ascii="Arial" w:hAnsi="Arial" w:cs="Arial"/>
        </w:rPr>
      </w:pPr>
    </w:p>
    <w:p w14:paraId="30CE0979" w14:textId="6B4E3182" w:rsidR="00AE3B6E" w:rsidRPr="005A0B0F" w:rsidRDefault="00AE3B6E" w:rsidP="00AE3B6E">
      <w:pPr>
        <w:rPr>
          <w:rFonts w:ascii="Arial" w:hAnsi="Arial" w:cs="Arial"/>
        </w:rPr>
      </w:pPr>
    </w:p>
    <w:p w14:paraId="31CE3E2A" w14:textId="5033A780" w:rsidR="00AE3B6E" w:rsidRPr="005A0B0F" w:rsidRDefault="00AE3B6E" w:rsidP="00AE3B6E">
      <w:pPr>
        <w:rPr>
          <w:rFonts w:ascii="Arial" w:hAnsi="Arial" w:cs="Arial"/>
        </w:rPr>
      </w:pPr>
    </w:p>
    <w:p w14:paraId="68ADB5F6" w14:textId="6B2A7DC0" w:rsidR="00AE3B6E" w:rsidRPr="005A0B0F" w:rsidRDefault="00AE3B6E" w:rsidP="00AE3B6E">
      <w:pPr>
        <w:rPr>
          <w:rFonts w:ascii="Arial" w:hAnsi="Arial" w:cs="Arial"/>
        </w:rPr>
      </w:pPr>
    </w:p>
    <w:p w14:paraId="5827115B" w14:textId="6DD1AB65" w:rsidR="00AE3B6E" w:rsidRPr="005A0B0F" w:rsidRDefault="00AE3B6E" w:rsidP="00AE3B6E">
      <w:pPr>
        <w:rPr>
          <w:rFonts w:ascii="Arial" w:hAnsi="Arial" w:cs="Arial"/>
        </w:rPr>
      </w:pPr>
    </w:p>
    <w:p w14:paraId="1FA92BA4" w14:textId="37FC066C" w:rsidR="00AE3B6E" w:rsidRPr="005A0B0F" w:rsidRDefault="00AE3B6E" w:rsidP="00AE3B6E">
      <w:pPr>
        <w:rPr>
          <w:rFonts w:ascii="Arial" w:hAnsi="Arial" w:cs="Arial"/>
        </w:rPr>
      </w:pPr>
    </w:p>
    <w:p w14:paraId="5A8F40E3" w14:textId="44B934A2" w:rsidR="00AE3B6E" w:rsidRPr="005A0B0F" w:rsidRDefault="00AE3B6E" w:rsidP="00AE3B6E">
      <w:pPr>
        <w:rPr>
          <w:rFonts w:ascii="Arial" w:hAnsi="Arial" w:cs="Arial"/>
        </w:rPr>
      </w:pPr>
    </w:p>
    <w:p w14:paraId="10250179" w14:textId="76B63188" w:rsidR="00AE3B6E" w:rsidRPr="005A0B0F" w:rsidRDefault="00AE3B6E" w:rsidP="00AE3B6E">
      <w:pPr>
        <w:rPr>
          <w:rFonts w:ascii="Arial" w:hAnsi="Arial" w:cs="Arial"/>
        </w:rPr>
      </w:pPr>
    </w:p>
    <w:p w14:paraId="46971F8C" w14:textId="2EA2227D" w:rsidR="00AE3B6E" w:rsidRPr="005A0B0F" w:rsidRDefault="00AE3B6E" w:rsidP="00AE3B6E">
      <w:pPr>
        <w:rPr>
          <w:rFonts w:ascii="Arial" w:hAnsi="Arial" w:cs="Arial"/>
        </w:rPr>
      </w:pPr>
    </w:p>
    <w:p w14:paraId="1D11ED14" w14:textId="53C0DFAC" w:rsidR="00AE3B6E" w:rsidRPr="005A0B0F" w:rsidRDefault="00AE3B6E" w:rsidP="00AE3B6E">
      <w:pPr>
        <w:rPr>
          <w:rFonts w:ascii="Arial" w:hAnsi="Arial" w:cs="Arial"/>
        </w:rPr>
      </w:pPr>
    </w:p>
    <w:p w14:paraId="2951A74C" w14:textId="3C8BD1F8" w:rsidR="00AE3B6E" w:rsidRPr="005A0B0F" w:rsidRDefault="00AE3B6E" w:rsidP="00AE3B6E">
      <w:pPr>
        <w:rPr>
          <w:rFonts w:ascii="Arial" w:hAnsi="Arial" w:cs="Arial"/>
        </w:rPr>
      </w:pPr>
    </w:p>
    <w:p w14:paraId="5B02FC3F" w14:textId="1C93DEF8" w:rsidR="00AE3B6E" w:rsidRPr="005A0B0F" w:rsidRDefault="00AE3B6E" w:rsidP="00AE3B6E">
      <w:pPr>
        <w:ind w:firstLine="720"/>
        <w:rPr>
          <w:rFonts w:ascii="Arial" w:hAnsi="Arial" w:cs="Arial"/>
        </w:rPr>
      </w:pPr>
    </w:p>
    <w:p w14:paraId="6FDDA104" w14:textId="2476F6E3" w:rsidR="00AE3B6E" w:rsidRPr="005A0B0F" w:rsidRDefault="00AE3B6E" w:rsidP="00AE3B6E">
      <w:pPr>
        <w:ind w:firstLine="720"/>
        <w:rPr>
          <w:rFonts w:ascii="Arial" w:hAnsi="Arial" w:cs="Arial"/>
        </w:rPr>
      </w:pPr>
    </w:p>
    <w:p w14:paraId="02EA339E" w14:textId="6DCADD02" w:rsidR="00AE3B6E" w:rsidRPr="005A0B0F" w:rsidRDefault="00AE3B6E" w:rsidP="00AE3B6E">
      <w:pPr>
        <w:ind w:firstLine="720"/>
        <w:rPr>
          <w:rFonts w:ascii="Arial" w:hAnsi="Arial" w:cs="Arial"/>
        </w:rPr>
      </w:pPr>
    </w:p>
    <w:p w14:paraId="1A8D80CE" w14:textId="0A6A0518" w:rsidR="00AE3B6E" w:rsidRPr="005A0B0F" w:rsidRDefault="00AE3B6E" w:rsidP="00AE3B6E">
      <w:pPr>
        <w:rPr>
          <w:rFonts w:ascii="Arial" w:hAnsi="Arial" w:cs="Arial"/>
        </w:rPr>
      </w:pPr>
      <w:r w:rsidRPr="005A0B0F">
        <w:rPr>
          <w:rFonts w:ascii="Arial" w:hAnsi="Arial" w:cs="Arial"/>
        </w:rPr>
        <w:t>Após a eliminação dos dados repetidos são efetuadas as operações necessárias para que seja possível chegar a alguns dos objetivos finais.</w:t>
      </w:r>
    </w:p>
    <w:p w14:paraId="0CCCF512" w14:textId="340385E4" w:rsidR="003865D6" w:rsidRPr="005A0B0F" w:rsidRDefault="003865D6" w:rsidP="003865D6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Listar os filmes de cada ator ordenados alfabeticamente.</w:t>
      </w:r>
    </w:p>
    <w:p w14:paraId="06345AEA" w14:textId="5921B735" w:rsidR="003865D6" w:rsidRPr="005A0B0F" w:rsidRDefault="003865D6" w:rsidP="003865D6">
      <w:pPr>
        <w:pStyle w:val="PargrafodaLista"/>
        <w:numPr>
          <w:ilvl w:val="1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D7E5680" wp14:editId="0B80B7DE">
                <wp:simplePos x="0" y="0"/>
                <wp:positionH relativeFrom="column">
                  <wp:posOffset>-2540</wp:posOffset>
                </wp:positionH>
                <wp:positionV relativeFrom="paragraph">
                  <wp:posOffset>1370965</wp:posOffset>
                </wp:positionV>
                <wp:extent cx="5274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208E9" w14:textId="2C84E6EE" w:rsidR="003865D6" w:rsidRPr="00B36CAD" w:rsidRDefault="003865D6" w:rsidP="003865D6">
                            <w:pPr>
                              <w:pStyle w:val="Legenda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4D410A">
                              <w:fldChar w:fldCharType="begin"/>
                            </w:r>
                            <w:r w:rsidR="004D410A">
                              <w:instrText xml:space="preserve"> SEQ Figura \* ARABIC </w:instrText>
                            </w:r>
                            <w:r w:rsidR="004D410A">
                              <w:fldChar w:fldCharType="separate"/>
                            </w:r>
                            <w:r w:rsidR="00A85F5E">
                              <w:rPr>
                                <w:noProof/>
                              </w:rPr>
                              <w:t>5</w:t>
                            </w:r>
                            <w:r w:rsidR="004D4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Processo completo para a listagem dos 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E5680" id="Caixa de texto 12" o:spid="_x0000_s1030" type="#_x0000_t202" style="position:absolute;left:0;text-align:left;margin-left:-.2pt;margin-top:107.95pt;width:415.3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" stroked="f">
                <v:textbox style="mso-fit-shape-to-text:t" inset="0,0,0,0">
                  <w:txbxContent>
                    <w:p w14:paraId="339208E9" w14:textId="2C84E6EE" w:rsidR="003865D6" w:rsidRPr="00B36CAD" w:rsidRDefault="003865D6" w:rsidP="003865D6">
                      <w:pPr>
                        <w:pStyle w:val="Legenda"/>
                        <w:rPr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4D410A">
                        <w:fldChar w:fldCharType="begin"/>
                      </w:r>
                      <w:r w:rsidR="004D410A">
                        <w:instrText xml:space="preserve"> SEQ Figura \* ARABIC </w:instrText>
                      </w:r>
                      <w:r w:rsidR="004D410A">
                        <w:fldChar w:fldCharType="separate"/>
                      </w:r>
                      <w:r w:rsidR="00A85F5E">
                        <w:rPr>
                          <w:noProof/>
                        </w:rPr>
                        <w:t>5</w:t>
                      </w:r>
                      <w:r w:rsidR="004D410A">
                        <w:rPr>
                          <w:noProof/>
                        </w:rPr>
                        <w:fldChar w:fldCharType="end"/>
                      </w:r>
                      <w:r>
                        <w:t xml:space="preserve"> Processo completo para a listagem dos filmes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A0B0F"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1D5DF8A1" wp14:editId="6FF692FF">
            <wp:simplePos x="0" y="0"/>
            <wp:positionH relativeFrom="margin">
              <wp:align>right</wp:align>
            </wp:positionH>
            <wp:positionV relativeFrom="paragraph">
              <wp:posOffset>777240</wp:posOffset>
            </wp:positionV>
            <wp:extent cx="5274310" cy="536575"/>
            <wp:effectExtent l="0" t="0" r="2540" b="0"/>
            <wp:wrapTight wrapText="bothSides">
              <wp:wrapPolygon edited="0">
                <wp:start x="0" y="0"/>
                <wp:lineTo x="0" y="20705"/>
                <wp:lineTo x="21532" y="20705"/>
                <wp:lineTo x="2153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0B0F">
        <w:rPr>
          <w:rFonts w:ascii="Arial" w:hAnsi="Arial" w:cs="Arial"/>
        </w:rPr>
        <w:t>São removidos dados não necessários, estes dados são ordenados pelo ator e é utilizado o operador “</w:t>
      </w:r>
      <w:proofErr w:type="spellStart"/>
      <w:r w:rsidRPr="005A0B0F">
        <w:rPr>
          <w:rFonts w:ascii="Arial" w:hAnsi="Arial" w:cs="Arial"/>
          <w:i/>
          <w:iCs/>
        </w:rPr>
        <w:t>Group</w:t>
      </w:r>
      <w:proofErr w:type="spellEnd"/>
      <w:r w:rsidRPr="005A0B0F">
        <w:rPr>
          <w:rFonts w:ascii="Arial" w:hAnsi="Arial" w:cs="Arial"/>
          <w:i/>
          <w:iCs/>
        </w:rPr>
        <w:t xml:space="preserve"> </w:t>
      </w:r>
      <w:proofErr w:type="spellStart"/>
      <w:r w:rsidRPr="005A0B0F">
        <w:rPr>
          <w:rFonts w:ascii="Arial" w:hAnsi="Arial" w:cs="Arial"/>
          <w:i/>
          <w:iCs/>
        </w:rPr>
        <w:t>by</w:t>
      </w:r>
      <w:proofErr w:type="spellEnd"/>
      <w:r w:rsidRPr="005A0B0F">
        <w:rPr>
          <w:rFonts w:ascii="Arial" w:hAnsi="Arial" w:cs="Arial"/>
        </w:rPr>
        <w:t>” para agrupar os dados de cada ator corretamente.</w:t>
      </w:r>
    </w:p>
    <w:p w14:paraId="75216E27" w14:textId="0039C0AC" w:rsidR="003865D6" w:rsidRPr="005A0B0F" w:rsidRDefault="003865D6" w:rsidP="003865D6">
      <w:pPr>
        <w:rPr>
          <w:rFonts w:ascii="Arial" w:hAnsi="Arial" w:cs="Arial"/>
        </w:rPr>
      </w:pPr>
    </w:p>
    <w:p w14:paraId="0BA7B8DC" w14:textId="77777777" w:rsidR="003865D6" w:rsidRPr="005A0B0F" w:rsidRDefault="003865D6" w:rsidP="003865D6">
      <w:pPr>
        <w:keepNext/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w:drawing>
          <wp:inline distT="0" distB="0" distL="0" distR="0" wp14:anchorId="7B23E665" wp14:editId="60204FE6">
            <wp:extent cx="5274310" cy="4166870"/>
            <wp:effectExtent l="0" t="0" r="254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3ED5" w14:textId="2AA6DB85" w:rsidR="003865D6" w:rsidRPr="005A0B0F" w:rsidRDefault="003865D6" w:rsidP="003865D6">
      <w:pPr>
        <w:pStyle w:val="Legenda"/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Figura </w:t>
      </w:r>
      <w:r w:rsidR="004D410A" w:rsidRPr="005A0B0F">
        <w:rPr>
          <w:rFonts w:ascii="Arial" w:hAnsi="Arial" w:cs="Arial"/>
        </w:rPr>
        <w:fldChar w:fldCharType="begin"/>
      </w:r>
      <w:r w:rsidR="004D410A" w:rsidRPr="005A0B0F">
        <w:rPr>
          <w:rFonts w:ascii="Arial" w:hAnsi="Arial" w:cs="Arial"/>
        </w:rPr>
        <w:instrText xml:space="preserve"> SEQ Figura \* ARABIC </w:instrText>
      </w:r>
      <w:r w:rsidR="004D410A" w:rsidRPr="005A0B0F">
        <w:rPr>
          <w:rFonts w:ascii="Arial" w:hAnsi="Arial" w:cs="Arial"/>
        </w:rPr>
        <w:fldChar w:fldCharType="separate"/>
      </w:r>
      <w:r w:rsidR="00A85F5E">
        <w:rPr>
          <w:rFonts w:ascii="Arial" w:hAnsi="Arial" w:cs="Arial"/>
          <w:noProof/>
        </w:rPr>
        <w:t>6</w:t>
      </w:r>
      <w:r w:rsidR="004D410A" w:rsidRPr="005A0B0F">
        <w:rPr>
          <w:rFonts w:ascii="Arial" w:hAnsi="Arial" w:cs="Arial"/>
          <w:noProof/>
        </w:rPr>
        <w:fldChar w:fldCharType="end"/>
      </w:r>
      <w:r w:rsidRPr="005A0B0F">
        <w:rPr>
          <w:rFonts w:ascii="Arial" w:hAnsi="Arial" w:cs="Arial"/>
        </w:rPr>
        <w:t xml:space="preserve"> Configuração do </w:t>
      </w:r>
      <w:proofErr w:type="spellStart"/>
      <w:r w:rsidRPr="005A0B0F">
        <w:rPr>
          <w:rFonts w:ascii="Arial" w:hAnsi="Arial" w:cs="Arial"/>
        </w:rPr>
        <w:t>Group</w:t>
      </w:r>
      <w:proofErr w:type="spellEnd"/>
      <w:r w:rsidRPr="005A0B0F">
        <w:rPr>
          <w:rFonts w:ascii="Arial" w:hAnsi="Arial" w:cs="Arial"/>
        </w:rPr>
        <w:t xml:space="preserve"> </w:t>
      </w:r>
      <w:proofErr w:type="spellStart"/>
      <w:r w:rsidRPr="005A0B0F">
        <w:rPr>
          <w:rFonts w:ascii="Arial" w:hAnsi="Arial" w:cs="Arial"/>
        </w:rPr>
        <w:t>by</w:t>
      </w:r>
      <w:proofErr w:type="spellEnd"/>
    </w:p>
    <w:p w14:paraId="311AD0A5" w14:textId="6CC3202E" w:rsidR="003933CC" w:rsidRPr="005A0B0F" w:rsidRDefault="003933CC" w:rsidP="003933CC">
      <w:pPr>
        <w:rPr>
          <w:rFonts w:ascii="Arial" w:hAnsi="Arial" w:cs="Arial"/>
        </w:rPr>
      </w:pPr>
    </w:p>
    <w:p w14:paraId="14B6878A" w14:textId="397A724E" w:rsidR="003933CC" w:rsidRPr="005A0B0F" w:rsidRDefault="003933CC" w:rsidP="003933CC">
      <w:pPr>
        <w:rPr>
          <w:rFonts w:ascii="Arial" w:hAnsi="Arial" w:cs="Arial"/>
          <w:i/>
          <w:iCs/>
          <w:color w:val="4E5B6F" w:themeColor="text2"/>
          <w:szCs w:val="18"/>
        </w:rPr>
      </w:pPr>
    </w:p>
    <w:p w14:paraId="297FE484" w14:textId="2A6E6F0D" w:rsidR="003933CC" w:rsidRPr="005A0B0F" w:rsidRDefault="003933CC" w:rsidP="003933CC">
      <w:pPr>
        <w:rPr>
          <w:rFonts w:ascii="Arial" w:hAnsi="Arial" w:cs="Arial"/>
        </w:rPr>
      </w:pPr>
    </w:p>
    <w:p w14:paraId="69A70A0E" w14:textId="4839AE1A" w:rsidR="003933CC" w:rsidRPr="005A0B0F" w:rsidRDefault="003933CC" w:rsidP="003933CC">
      <w:pPr>
        <w:rPr>
          <w:rFonts w:ascii="Arial" w:hAnsi="Arial" w:cs="Arial"/>
        </w:rPr>
      </w:pPr>
    </w:p>
    <w:p w14:paraId="67D8EE50" w14:textId="0A435F54" w:rsidR="003933CC" w:rsidRPr="005A0B0F" w:rsidRDefault="003933CC" w:rsidP="003933CC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Lista de atores que já faleceram</w:t>
      </w:r>
    </w:p>
    <w:p w14:paraId="55ACC0A1" w14:textId="3C5D412A" w:rsidR="003933CC" w:rsidRPr="005A0B0F" w:rsidRDefault="003933CC" w:rsidP="003933CC">
      <w:pPr>
        <w:pStyle w:val="PargrafodaLista"/>
        <w:numPr>
          <w:ilvl w:val="1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A partir do campo “</w:t>
      </w:r>
      <w:proofErr w:type="spellStart"/>
      <w:r w:rsidRPr="005A0B0F">
        <w:rPr>
          <w:rFonts w:ascii="Arial" w:hAnsi="Arial" w:cs="Arial"/>
          <w:i/>
          <w:iCs/>
        </w:rPr>
        <w:t>date_of_death</w:t>
      </w:r>
      <w:proofErr w:type="spellEnd"/>
      <w:r w:rsidRPr="005A0B0F">
        <w:rPr>
          <w:rFonts w:ascii="Arial" w:hAnsi="Arial" w:cs="Arial"/>
        </w:rPr>
        <w:t>” é feita um filtro de todos os atores que não têm este campo a “</w:t>
      </w:r>
      <w:proofErr w:type="spellStart"/>
      <w:r w:rsidRPr="005A0B0F">
        <w:rPr>
          <w:rFonts w:ascii="Arial" w:hAnsi="Arial" w:cs="Arial"/>
          <w:i/>
          <w:iCs/>
        </w:rPr>
        <w:t>null</w:t>
      </w:r>
      <w:proofErr w:type="spellEnd"/>
      <w:r w:rsidRPr="005A0B0F">
        <w:rPr>
          <w:rFonts w:ascii="Arial" w:hAnsi="Arial" w:cs="Arial"/>
          <w:i/>
          <w:iCs/>
        </w:rPr>
        <w:t>”</w:t>
      </w:r>
      <w:r w:rsidRPr="005A0B0F">
        <w:rPr>
          <w:rFonts w:ascii="Arial" w:hAnsi="Arial" w:cs="Arial"/>
        </w:rPr>
        <w:t>.</w:t>
      </w:r>
    </w:p>
    <w:p w14:paraId="2F1C6446" w14:textId="42C3BF6B" w:rsidR="003933CC" w:rsidRPr="005A0B0F" w:rsidRDefault="003933CC" w:rsidP="003933CC">
      <w:pPr>
        <w:rPr>
          <w:rFonts w:ascii="Arial" w:hAnsi="Arial" w:cs="Arial"/>
        </w:rPr>
      </w:pPr>
    </w:p>
    <w:p w14:paraId="2EB07D97" w14:textId="6A933D3E" w:rsidR="003933CC" w:rsidRPr="005A0B0F" w:rsidRDefault="00484674" w:rsidP="003933CC">
      <w:pPr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27FBE431" wp14:editId="7FD00313">
            <wp:simplePos x="0" y="0"/>
            <wp:positionH relativeFrom="margin">
              <wp:posOffset>1189355</wp:posOffset>
            </wp:positionH>
            <wp:positionV relativeFrom="paragraph">
              <wp:posOffset>180119</wp:posOffset>
            </wp:positionV>
            <wp:extent cx="2896004" cy="733527"/>
            <wp:effectExtent l="0" t="0" r="0" b="9525"/>
            <wp:wrapTight wrapText="bothSides">
              <wp:wrapPolygon edited="0">
                <wp:start x="0" y="0"/>
                <wp:lineTo x="0" y="21319"/>
                <wp:lineTo x="21458" y="21319"/>
                <wp:lineTo x="2145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BFA93" w14:textId="75C8CA77" w:rsidR="003933CC" w:rsidRPr="005A0B0F" w:rsidRDefault="003933CC" w:rsidP="003933CC">
      <w:pPr>
        <w:rPr>
          <w:rFonts w:ascii="Arial" w:hAnsi="Arial" w:cs="Arial"/>
        </w:rPr>
      </w:pPr>
    </w:p>
    <w:p w14:paraId="330C3B2E" w14:textId="29EA5A28" w:rsidR="003933CC" w:rsidRPr="005A0B0F" w:rsidRDefault="003933CC" w:rsidP="003933CC">
      <w:pPr>
        <w:rPr>
          <w:rFonts w:ascii="Arial" w:hAnsi="Arial" w:cs="Arial"/>
        </w:rPr>
      </w:pPr>
    </w:p>
    <w:p w14:paraId="7FED946D" w14:textId="1E917F82" w:rsidR="003933CC" w:rsidRPr="005A0B0F" w:rsidRDefault="00484674" w:rsidP="003933CC">
      <w:pPr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2695D60" wp14:editId="1D28AB77">
                <wp:simplePos x="0" y="0"/>
                <wp:positionH relativeFrom="column">
                  <wp:posOffset>1189355</wp:posOffset>
                </wp:positionH>
                <wp:positionV relativeFrom="paragraph">
                  <wp:posOffset>26449</wp:posOffset>
                </wp:positionV>
                <wp:extent cx="2895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A6EB38" w14:textId="4D244F6F" w:rsidR="003933CC" w:rsidRPr="00D05B35" w:rsidRDefault="003933CC" w:rsidP="003933CC">
                            <w:pPr>
                              <w:pStyle w:val="Legenda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4D410A">
                              <w:fldChar w:fldCharType="begin"/>
                            </w:r>
                            <w:r w:rsidR="004D410A">
                              <w:instrText xml:space="preserve"> SEQ Figura \* ARABIC </w:instrText>
                            </w:r>
                            <w:r w:rsidR="004D410A">
                              <w:fldChar w:fldCharType="separate"/>
                            </w:r>
                            <w:r w:rsidR="00A85F5E">
                              <w:rPr>
                                <w:noProof/>
                              </w:rPr>
                              <w:t>7</w:t>
                            </w:r>
                            <w:r w:rsidR="004D4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Processo para os atores que </w:t>
                            </w:r>
                            <w:proofErr w:type="spellStart"/>
                            <w:r>
                              <w:t>ja</w:t>
                            </w:r>
                            <w:proofErr w:type="spellEnd"/>
                            <w:r>
                              <w:t xml:space="preserve"> faleceram.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95D60" id="Caixa de texto 14" o:spid="_x0000_s1031" type="#_x0000_t202" style="position:absolute;margin-left:93.65pt;margin-top:2.1pt;width:228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" stroked="f">
                <v:textbox style="mso-fit-shape-to-text:t" inset="0,0,0,0">
                  <w:txbxContent>
                    <w:p w14:paraId="79A6EB38" w14:textId="4D244F6F" w:rsidR="003933CC" w:rsidRPr="00D05B35" w:rsidRDefault="003933CC" w:rsidP="003933CC">
                      <w:pPr>
                        <w:pStyle w:val="Legenda"/>
                        <w:rPr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4D410A">
                        <w:fldChar w:fldCharType="begin"/>
                      </w:r>
                      <w:r w:rsidR="004D410A">
                        <w:instrText xml:space="preserve"> SEQ Figura \* ARABIC </w:instrText>
                      </w:r>
                      <w:r w:rsidR="004D410A">
                        <w:fldChar w:fldCharType="separate"/>
                      </w:r>
                      <w:r w:rsidR="00A85F5E">
                        <w:rPr>
                          <w:noProof/>
                        </w:rPr>
                        <w:t>7</w:t>
                      </w:r>
                      <w:r w:rsidR="004D410A">
                        <w:rPr>
                          <w:noProof/>
                        </w:rPr>
                        <w:fldChar w:fldCharType="end"/>
                      </w:r>
                      <w:r>
                        <w:t xml:space="preserve"> Processo para os atores que </w:t>
                      </w:r>
                      <w:proofErr w:type="spellStart"/>
                      <w:r>
                        <w:t>ja</w:t>
                      </w:r>
                      <w:proofErr w:type="spellEnd"/>
                      <w:r>
                        <w:t xml:space="preserve"> faleceram.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18EEB8A" w14:textId="58297969" w:rsidR="00484674" w:rsidRPr="005A0B0F" w:rsidRDefault="00484674" w:rsidP="003933CC">
      <w:pPr>
        <w:rPr>
          <w:rFonts w:ascii="Arial" w:hAnsi="Arial" w:cs="Arial"/>
        </w:rPr>
      </w:pPr>
    </w:p>
    <w:p w14:paraId="733051F3" w14:textId="77777777" w:rsidR="00484674" w:rsidRPr="005A0B0F" w:rsidRDefault="00484674" w:rsidP="003933CC">
      <w:pPr>
        <w:rPr>
          <w:rFonts w:ascii="Arial" w:hAnsi="Arial" w:cs="Arial"/>
        </w:rPr>
      </w:pPr>
    </w:p>
    <w:p w14:paraId="3FF20938" w14:textId="6A12ED8E" w:rsidR="00484674" w:rsidRPr="005A0B0F" w:rsidRDefault="00484674" w:rsidP="003933CC">
      <w:pPr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w:drawing>
          <wp:anchor distT="0" distB="0" distL="114300" distR="114300" simplePos="0" relativeHeight="251676672" behindDoc="1" locked="0" layoutInCell="1" allowOverlap="1" wp14:anchorId="3C490A8B" wp14:editId="66A8DAA2">
            <wp:simplePos x="0" y="0"/>
            <wp:positionH relativeFrom="margin">
              <wp:posOffset>15875</wp:posOffset>
            </wp:positionH>
            <wp:positionV relativeFrom="paragraph">
              <wp:posOffset>403860</wp:posOffset>
            </wp:positionV>
            <wp:extent cx="5274310" cy="2755900"/>
            <wp:effectExtent l="0" t="0" r="2540" b="6350"/>
            <wp:wrapTight wrapText="bothSides">
              <wp:wrapPolygon edited="0">
                <wp:start x="0" y="0"/>
                <wp:lineTo x="0" y="21500"/>
                <wp:lineTo x="21532" y="21500"/>
                <wp:lineTo x="21532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0B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D5800B4" wp14:editId="255714E1">
                <wp:simplePos x="0" y="0"/>
                <wp:positionH relativeFrom="column">
                  <wp:posOffset>15902</wp:posOffset>
                </wp:positionH>
                <wp:positionV relativeFrom="paragraph">
                  <wp:posOffset>3249903</wp:posOffset>
                </wp:positionV>
                <wp:extent cx="5274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E8255" w14:textId="207C5E56" w:rsidR="003933CC" w:rsidRPr="0097041A" w:rsidRDefault="003933CC" w:rsidP="003933CC">
                            <w:pPr>
                              <w:pStyle w:val="Legenda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4D410A">
                              <w:fldChar w:fldCharType="begin"/>
                            </w:r>
                            <w:r w:rsidR="004D410A">
                              <w:instrText xml:space="preserve"> SEQ Figura \* ARABIC </w:instrText>
                            </w:r>
                            <w:r w:rsidR="004D410A">
                              <w:fldChar w:fldCharType="separate"/>
                            </w:r>
                            <w:r w:rsidR="00A85F5E">
                              <w:rPr>
                                <w:noProof/>
                              </w:rPr>
                              <w:t>8</w:t>
                            </w:r>
                            <w:r w:rsidR="004D4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Configuração do filtro utilizado.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800B4" id="Caixa de texto 16" o:spid="_x0000_s1032" type="#_x0000_t202" style="position:absolute;margin-left:1.25pt;margin-top:255.9pt;width:415.3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" stroked="f">
                <v:textbox style="mso-fit-shape-to-text:t" inset="0,0,0,0">
                  <w:txbxContent>
                    <w:p w14:paraId="568E8255" w14:textId="207C5E56" w:rsidR="003933CC" w:rsidRPr="0097041A" w:rsidRDefault="003933CC" w:rsidP="003933CC">
                      <w:pPr>
                        <w:pStyle w:val="Legenda"/>
                        <w:rPr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4D410A">
                        <w:fldChar w:fldCharType="begin"/>
                      </w:r>
                      <w:r w:rsidR="004D410A">
                        <w:instrText xml:space="preserve"> SEQ Figura \* ARABIC </w:instrText>
                      </w:r>
                      <w:r w:rsidR="004D410A">
                        <w:fldChar w:fldCharType="separate"/>
                      </w:r>
                      <w:r w:rsidR="00A85F5E">
                        <w:rPr>
                          <w:noProof/>
                        </w:rPr>
                        <w:t>8</w:t>
                      </w:r>
                      <w:r w:rsidR="004D410A">
                        <w:rPr>
                          <w:noProof/>
                        </w:rPr>
                        <w:fldChar w:fldCharType="end"/>
                      </w:r>
                      <w:r>
                        <w:t xml:space="preserve"> Configuração do filtro utilizado.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B07F21" w14:textId="7209D965" w:rsidR="00484674" w:rsidRPr="005A0B0F" w:rsidRDefault="00484674" w:rsidP="003933CC">
      <w:pPr>
        <w:rPr>
          <w:rFonts w:ascii="Arial" w:hAnsi="Arial" w:cs="Arial"/>
        </w:rPr>
      </w:pPr>
    </w:p>
    <w:p w14:paraId="7EE5F1AC" w14:textId="56754899" w:rsidR="00484674" w:rsidRPr="005A0B0F" w:rsidRDefault="00484674" w:rsidP="003933CC">
      <w:pPr>
        <w:rPr>
          <w:rFonts w:ascii="Arial" w:hAnsi="Arial" w:cs="Arial"/>
        </w:rPr>
      </w:pPr>
    </w:p>
    <w:p w14:paraId="6C6EEBD2" w14:textId="7659DA1C" w:rsidR="00484674" w:rsidRPr="005A0B0F" w:rsidRDefault="00484674" w:rsidP="003933CC">
      <w:pPr>
        <w:rPr>
          <w:rFonts w:ascii="Arial" w:hAnsi="Arial" w:cs="Arial"/>
        </w:rPr>
      </w:pPr>
    </w:p>
    <w:p w14:paraId="70116A11" w14:textId="671EFECA" w:rsidR="00484674" w:rsidRPr="005A0B0F" w:rsidRDefault="00484674" w:rsidP="003933CC">
      <w:pPr>
        <w:rPr>
          <w:rFonts w:ascii="Arial" w:hAnsi="Arial" w:cs="Arial"/>
        </w:rPr>
      </w:pPr>
    </w:p>
    <w:p w14:paraId="2B218BE3" w14:textId="41004AA6" w:rsidR="00484674" w:rsidRPr="005A0B0F" w:rsidRDefault="00484674" w:rsidP="003933CC">
      <w:pPr>
        <w:rPr>
          <w:rFonts w:ascii="Arial" w:hAnsi="Arial" w:cs="Arial"/>
        </w:rPr>
      </w:pPr>
    </w:p>
    <w:p w14:paraId="433C8B36" w14:textId="04B56658" w:rsidR="00484674" w:rsidRPr="005A0B0F" w:rsidRDefault="00484674" w:rsidP="003933CC">
      <w:pPr>
        <w:rPr>
          <w:rFonts w:ascii="Arial" w:hAnsi="Arial" w:cs="Arial"/>
        </w:rPr>
      </w:pPr>
    </w:p>
    <w:p w14:paraId="3E23FBA3" w14:textId="77777777" w:rsidR="00484674" w:rsidRPr="005A0B0F" w:rsidRDefault="00484674" w:rsidP="003933CC">
      <w:pPr>
        <w:rPr>
          <w:rFonts w:ascii="Arial" w:hAnsi="Arial" w:cs="Arial"/>
        </w:rPr>
      </w:pPr>
    </w:p>
    <w:p w14:paraId="13B19A0D" w14:textId="66D7E057" w:rsidR="003933CC" w:rsidRPr="005A0B0F" w:rsidRDefault="003933CC" w:rsidP="003933CC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Lista das longas metragens</w:t>
      </w:r>
    </w:p>
    <w:p w14:paraId="7CBDDBCA" w14:textId="42FE4712" w:rsidR="003933CC" w:rsidRPr="005A0B0F" w:rsidRDefault="003933CC" w:rsidP="003933CC">
      <w:pPr>
        <w:pStyle w:val="PargrafodaLista"/>
        <w:numPr>
          <w:ilvl w:val="1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Para este passo os dados foram filtrados a partir da sua duração, em minutos, tendo esta que ser maior ou igual que 70min.</w:t>
      </w:r>
      <w:r w:rsidR="001D3594" w:rsidRPr="005A0B0F">
        <w:rPr>
          <w:rFonts w:ascii="Arial" w:hAnsi="Arial" w:cs="Arial"/>
        </w:rPr>
        <w:t xml:space="preserve"> Após essa filtragem são removidos alguns dados não necessários e é feita uma ordenação pela duração do filme.</w:t>
      </w:r>
    </w:p>
    <w:p w14:paraId="2FF95A14" w14:textId="77777777" w:rsidR="00484674" w:rsidRPr="005A0B0F" w:rsidRDefault="00484674" w:rsidP="00484674">
      <w:pPr>
        <w:rPr>
          <w:rFonts w:ascii="Arial" w:hAnsi="Arial" w:cs="Arial"/>
        </w:rPr>
      </w:pPr>
    </w:p>
    <w:p w14:paraId="2D901102" w14:textId="6D1DAB43" w:rsidR="006A4239" w:rsidRPr="005A0B0F" w:rsidRDefault="006A4239" w:rsidP="006A4239">
      <w:pPr>
        <w:rPr>
          <w:rFonts w:ascii="Arial" w:hAnsi="Arial" w:cs="Arial"/>
        </w:rPr>
      </w:pPr>
    </w:p>
    <w:p w14:paraId="6A2AC186" w14:textId="77777777" w:rsidR="006A4239" w:rsidRPr="005A0B0F" w:rsidRDefault="006A4239" w:rsidP="006A4239">
      <w:pPr>
        <w:keepNext/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w:lastRenderedPageBreak/>
        <w:drawing>
          <wp:inline distT="0" distB="0" distL="0" distR="0" wp14:anchorId="72F6BA2C" wp14:editId="770D44DE">
            <wp:extent cx="5274310" cy="1024255"/>
            <wp:effectExtent l="0" t="0" r="254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27BF" w14:textId="269430E5" w:rsidR="006A4239" w:rsidRPr="005A0B0F" w:rsidRDefault="006A4239" w:rsidP="006A4239">
      <w:pPr>
        <w:pStyle w:val="Legenda"/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Figura </w:t>
      </w:r>
      <w:r w:rsidR="004D410A" w:rsidRPr="005A0B0F">
        <w:rPr>
          <w:rFonts w:ascii="Arial" w:hAnsi="Arial" w:cs="Arial"/>
        </w:rPr>
        <w:fldChar w:fldCharType="begin"/>
      </w:r>
      <w:r w:rsidR="004D410A" w:rsidRPr="005A0B0F">
        <w:rPr>
          <w:rFonts w:ascii="Arial" w:hAnsi="Arial" w:cs="Arial"/>
        </w:rPr>
        <w:instrText xml:space="preserve"> SEQ Figura \* ARABIC </w:instrText>
      </w:r>
      <w:r w:rsidR="004D410A" w:rsidRPr="005A0B0F">
        <w:rPr>
          <w:rFonts w:ascii="Arial" w:hAnsi="Arial" w:cs="Arial"/>
        </w:rPr>
        <w:fldChar w:fldCharType="separate"/>
      </w:r>
      <w:r w:rsidR="00A85F5E">
        <w:rPr>
          <w:rFonts w:ascii="Arial" w:hAnsi="Arial" w:cs="Arial"/>
          <w:noProof/>
        </w:rPr>
        <w:t>9</w:t>
      </w:r>
      <w:r w:rsidR="004D410A" w:rsidRPr="005A0B0F">
        <w:rPr>
          <w:rFonts w:ascii="Arial" w:hAnsi="Arial" w:cs="Arial"/>
          <w:noProof/>
        </w:rPr>
        <w:fldChar w:fldCharType="end"/>
      </w:r>
      <w:r w:rsidRPr="005A0B0F">
        <w:rPr>
          <w:rFonts w:ascii="Arial" w:hAnsi="Arial" w:cs="Arial"/>
        </w:rPr>
        <w:t xml:space="preserve"> Processo completo para a lista de longas</w:t>
      </w:r>
      <w:r w:rsidRPr="005A0B0F">
        <w:rPr>
          <w:rFonts w:ascii="Arial" w:hAnsi="Arial" w:cs="Arial"/>
          <w:noProof/>
        </w:rPr>
        <w:t xml:space="preserve"> longas metragens</w:t>
      </w:r>
    </w:p>
    <w:p w14:paraId="1673D69C" w14:textId="5F818CAA" w:rsidR="003933CC" w:rsidRPr="005A0B0F" w:rsidRDefault="00484674" w:rsidP="003933CC">
      <w:pPr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w:drawing>
          <wp:anchor distT="0" distB="0" distL="114300" distR="114300" simplePos="0" relativeHeight="251679744" behindDoc="1" locked="0" layoutInCell="1" allowOverlap="1" wp14:anchorId="4C49047D" wp14:editId="4B4861FD">
            <wp:simplePos x="0" y="0"/>
            <wp:positionH relativeFrom="column">
              <wp:posOffset>-7620</wp:posOffset>
            </wp:positionH>
            <wp:positionV relativeFrom="paragraph">
              <wp:posOffset>922020</wp:posOffset>
            </wp:positionV>
            <wp:extent cx="5274310" cy="2730500"/>
            <wp:effectExtent l="0" t="0" r="2540" b="0"/>
            <wp:wrapTight wrapText="bothSides">
              <wp:wrapPolygon edited="0">
                <wp:start x="0" y="0"/>
                <wp:lineTo x="0" y="21399"/>
                <wp:lineTo x="21532" y="21399"/>
                <wp:lineTo x="21532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0B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C746878" wp14:editId="7644D4B6">
                <wp:simplePos x="0" y="0"/>
                <wp:positionH relativeFrom="column">
                  <wp:posOffset>-7317</wp:posOffset>
                </wp:positionH>
                <wp:positionV relativeFrom="paragraph">
                  <wp:posOffset>3709726</wp:posOffset>
                </wp:positionV>
                <wp:extent cx="5274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D9EEA" w14:textId="3B15562A" w:rsidR="006A4239" w:rsidRPr="00B67426" w:rsidRDefault="006A4239" w:rsidP="006A4239">
                            <w:pPr>
                              <w:pStyle w:val="Legenda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4D410A">
                              <w:fldChar w:fldCharType="begin"/>
                            </w:r>
                            <w:r w:rsidR="004D410A">
                              <w:instrText xml:space="preserve"> SEQ Figura \* ARABIC </w:instrText>
                            </w:r>
                            <w:r w:rsidR="004D410A">
                              <w:fldChar w:fldCharType="separate"/>
                            </w:r>
                            <w:r w:rsidR="00A85F5E">
                              <w:rPr>
                                <w:noProof/>
                              </w:rPr>
                              <w:t>10</w:t>
                            </w:r>
                            <w:r w:rsidR="004D4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Configuração da filtragem da duração dos 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46878" id="Caixa de texto 19" o:spid="_x0000_s1033" type="#_x0000_t202" style="position:absolute;margin-left:-.6pt;margin-top:292.1pt;width:415.3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" stroked="f">
                <v:textbox style="mso-fit-shape-to-text:t" inset="0,0,0,0">
                  <w:txbxContent>
                    <w:p w14:paraId="5E5D9EEA" w14:textId="3B15562A" w:rsidR="006A4239" w:rsidRPr="00B67426" w:rsidRDefault="006A4239" w:rsidP="006A4239">
                      <w:pPr>
                        <w:pStyle w:val="Legenda"/>
                        <w:rPr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4D410A">
                        <w:fldChar w:fldCharType="begin"/>
                      </w:r>
                      <w:r w:rsidR="004D410A">
                        <w:instrText xml:space="preserve"> SEQ Figura \* ARABIC </w:instrText>
                      </w:r>
                      <w:r w:rsidR="004D410A">
                        <w:fldChar w:fldCharType="separate"/>
                      </w:r>
                      <w:r w:rsidR="00A85F5E">
                        <w:rPr>
                          <w:noProof/>
                        </w:rPr>
                        <w:t>10</w:t>
                      </w:r>
                      <w:r w:rsidR="004D410A">
                        <w:rPr>
                          <w:noProof/>
                        </w:rPr>
                        <w:fldChar w:fldCharType="end"/>
                      </w:r>
                      <w:r>
                        <w:t xml:space="preserve"> Configuração da filtragem da duração dos filmes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FE4B8D" w14:textId="41A50204" w:rsidR="006A0B79" w:rsidRPr="005A0B0F" w:rsidRDefault="006A0B79" w:rsidP="006A0B79">
      <w:pPr>
        <w:rPr>
          <w:rFonts w:ascii="Arial" w:hAnsi="Arial" w:cs="Arial"/>
        </w:rPr>
      </w:pPr>
    </w:p>
    <w:p w14:paraId="724B2A38" w14:textId="489F8D38" w:rsidR="006A0B79" w:rsidRPr="005A0B0F" w:rsidRDefault="006A0B79" w:rsidP="006A0B79">
      <w:pPr>
        <w:rPr>
          <w:rFonts w:ascii="Arial" w:hAnsi="Arial" w:cs="Arial"/>
        </w:rPr>
      </w:pPr>
    </w:p>
    <w:p w14:paraId="2BF98652" w14:textId="1EA2BDA0" w:rsidR="006A0B79" w:rsidRPr="005A0B0F" w:rsidRDefault="006A0B79" w:rsidP="006A0B79">
      <w:pPr>
        <w:rPr>
          <w:rFonts w:ascii="Arial" w:hAnsi="Arial" w:cs="Arial"/>
        </w:rPr>
      </w:pPr>
    </w:p>
    <w:p w14:paraId="645161B0" w14:textId="211D907B" w:rsidR="006A0B79" w:rsidRPr="005A0B0F" w:rsidRDefault="006A0B79" w:rsidP="006A0B79">
      <w:pPr>
        <w:rPr>
          <w:rFonts w:ascii="Arial" w:hAnsi="Arial" w:cs="Arial"/>
        </w:rPr>
      </w:pPr>
    </w:p>
    <w:p w14:paraId="063C759C" w14:textId="58789A9E" w:rsidR="006A0B79" w:rsidRPr="005A0B0F" w:rsidRDefault="006A0B79" w:rsidP="006A0B79">
      <w:pPr>
        <w:rPr>
          <w:rFonts w:ascii="Arial" w:hAnsi="Arial" w:cs="Arial"/>
        </w:rPr>
      </w:pPr>
    </w:p>
    <w:p w14:paraId="25D07B0A" w14:textId="03524865" w:rsidR="006A0B79" w:rsidRPr="005A0B0F" w:rsidRDefault="006A0B79" w:rsidP="006A0B79">
      <w:pPr>
        <w:rPr>
          <w:rFonts w:ascii="Arial" w:hAnsi="Arial" w:cs="Arial"/>
        </w:rPr>
      </w:pPr>
    </w:p>
    <w:p w14:paraId="06B00D75" w14:textId="2B00EEEA" w:rsidR="006A0B79" w:rsidRPr="005A0B0F" w:rsidRDefault="006A0B79" w:rsidP="006A0B79">
      <w:pPr>
        <w:rPr>
          <w:rFonts w:ascii="Arial" w:hAnsi="Arial" w:cs="Arial"/>
        </w:rPr>
      </w:pPr>
    </w:p>
    <w:p w14:paraId="00177D4A" w14:textId="54345BFD" w:rsidR="006A0B79" w:rsidRPr="005A0B0F" w:rsidRDefault="006A0B79" w:rsidP="006A0B79">
      <w:pPr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Para o processo de listagem dos filmes do </w:t>
      </w:r>
      <w:r w:rsidRPr="005A0B0F">
        <w:rPr>
          <w:rFonts w:ascii="Arial" w:hAnsi="Arial" w:cs="Arial"/>
          <w:i/>
          <w:iCs/>
        </w:rPr>
        <w:t xml:space="preserve">IMDB </w:t>
      </w:r>
      <w:r w:rsidRPr="005A0B0F">
        <w:rPr>
          <w:rFonts w:ascii="Arial" w:hAnsi="Arial" w:cs="Arial"/>
        </w:rPr>
        <w:t xml:space="preserve">disponíveis na </w:t>
      </w:r>
      <w:r w:rsidRPr="005A0B0F">
        <w:rPr>
          <w:rFonts w:ascii="Arial" w:hAnsi="Arial" w:cs="Arial"/>
          <w:i/>
          <w:iCs/>
        </w:rPr>
        <w:t xml:space="preserve">Netflix </w:t>
      </w:r>
      <w:r w:rsidRPr="005A0B0F">
        <w:rPr>
          <w:rFonts w:ascii="Arial" w:hAnsi="Arial" w:cs="Arial"/>
        </w:rPr>
        <w:t>são carregados os dados dos filmes da</w:t>
      </w:r>
      <w:r w:rsidRPr="005A0B0F">
        <w:rPr>
          <w:rFonts w:ascii="Arial" w:hAnsi="Arial" w:cs="Arial"/>
          <w:i/>
          <w:iCs/>
        </w:rPr>
        <w:t xml:space="preserve"> Netflix </w:t>
      </w:r>
      <w:r w:rsidR="002F7B63" w:rsidRPr="005A0B0F">
        <w:rPr>
          <w:rFonts w:ascii="Arial" w:hAnsi="Arial" w:cs="Arial"/>
        </w:rPr>
        <w:t xml:space="preserve">e utilizados os dados já carregados do </w:t>
      </w:r>
      <w:r w:rsidR="002F7B63" w:rsidRPr="005A0B0F">
        <w:rPr>
          <w:rFonts w:ascii="Arial" w:hAnsi="Arial" w:cs="Arial"/>
          <w:i/>
          <w:iCs/>
        </w:rPr>
        <w:t>IMDB</w:t>
      </w:r>
      <w:r w:rsidR="002F7B63" w:rsidRPr="005A0B0F">
        <w:rPr>
          <w:rFonts w:ascii="Arial" w:hAnsi="Arial" w:cs="Arial"/>
        </w:rPr>
        <w:t xml:space="preserve"> </w:t>
      </w:r>
    </w:p>
    <w:p w14:paraId="2513BD84" w14:textId="77777777" w:rsidR="006A0B79" w:rsidRPr="005A0B0F" w:rsidRDefault="006A0B79" w:rsidP="006A0B79">
      <w:pPr>
        <w:pStyle w:val="PargrafodaLista"/>
        <w:rPr>
          <w:rFonts w:ascii="Arial" w:hAnsi="Arial" w:cs="Arial"/>
        </w:rPr>
      </w:pPr>
    </w:p>
    <w:p w14:paraId="5DDA5453" w14:textId="76F8ECD4" w:rsidR="006A0B79" w:rsidRPr="005A0B0F" w:rsidRDefault="002F7B63" w:rsidP="006A0B79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Dados do </w:t>
      </w:r>
      <w:r w:rsidRPr="005A0B0F">
        <w:rPr>
          <w:rFonts w:ascii="Arial" w:hAnsi="Arial" w:cs="Arial"/>
          <w:i/>
          <w:iCs/>
        </w:rPr>
        <w:t>IMDB</w:t>
      </w:r>
    </w:p>
    <w:p w14:paraId="66D59167" w14:textId="03D29D6C" w:rsidR="006A0B79" w:rsidRPr="005A0B0F" w:rsidRDefault="00FA672F" w:rsidP="006A0B79">
      <w:pPr>
        <w:pStyle w:val="PargrafodaLista"/>
        <w:numPr>
          <w:ilvl w:val="1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É</w:t>
      </w:r>
      <w:r w:rsidR="006A0B79" w:rsidRPr="005A0B0F">
        <w:rPr>
          <w:rFonts w:ascii="Arial" w:hAnsi="Arial" w:cs="Arial"/>
        </w:rPr>
        <w:t xml:space="preserve"> feita uma remoção de dados ao arquivo de filmes do </w:t>
      </w:r>
      <w:r w:rsidR="006A0B79" w:rsidRPr="005A0B0F">
        <w:rPr>
          <w:rFonts w:ascii="Arial" w:hAnsi="Arial" w:cs="Arial"/>
          <w:i/>
          <w:iCs/>
        </w:rPr>
        <w:t>IMDB</w:t>
      </w:r>
      <w:r w:rsidR="006A0B79" w:rsidRPr="005A0B0F">
        <w:rPr>
          <w:rFonts w:ascii="Arial" w:hAnsi="Arial" w:cs="Arial"/>
        </w:rPr>
        <w:t xml:space="preserve"> e uma ordenação pelo t</w:t>
      </w:r>
      <w:r w:rsidR="002F7B63" w:rsidRPr="005A0B0F">
        <w:rPr>
          <w:rFonts w:ascii="Arial" w:hAnsi="Arial" w:cs="Arial"/>
        </w:rPr>
        <w:t>í</w:t>
      </w:r>
      <w:r w:rsidR="006A0B79" w:rsidRPr="005A0B0F">
        <w:rPr>
          <w:rFonts w:ascii="Arial" w:hAnsi="Arial" w:cs="Arial"/>
        </w:rPr>
        <w:t>tulo dos filmes.</w:t>
      </w:r>
    </w:p>
    <w:p w14:paraId="59BB272F" w14:textId="149BDD72" w:rsidR="006A0B79" w:rsidRPr="005A0B0F" w:rsidRDefault="006A0B79" w:rsidP="006A0B79">
      <w:pPr>
        <w:rPr>
          <w:rFonts w:ascii="Arial" w:hAnsi="Arial" w:cs="Arial"/>
        </w:rPr>
      </w:pPr>
    </w:p>
    <w:p w14:paraId="24294F52" w14:textId="4379AEAF" w:rsidR="006A0B79" w:rsidRPr="005A0B0F" w:rsidRDefault="006A0B79" w:rsidP="006A0B79">
      <w:pPr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E2F53FB" wp14:editId="544F8344">
                <wp:simplePos x="0" y="0"/>
                <wp:positionH relativeFrom="column">
                  <wp:posOffset>1265555</wp:posOffset>
                </wp:positionH>
                <wp:positionV relativeFrom="paragraph">
                  <wp:posOffset>1662430</wp:posOffset>
                </wp:positionV>
                <wp:extent cx="2733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595F8D" w14:textId="57384745" w:rsidR="006A0B79" w:rsidRPr="00B0548F" w:rsidRDefault="006A0B79" w:rsidP="006A0B79">
                            <w:pPr>
                              <w:pStyle w:val="Legenda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4D410A">
                              <w:fldChar w:fldCharType="begin"/>
                            </w:r>
                            <w:r w:rsidR="004D410A">
                              <w:instrText xml:space="preserve"> SEQ Figura \* ARABIC </w:instrText>
                            </w:r>
                            <w:r w:rsidR="004D410A">
                              <w:fldChar w:fldCharType="separate"/>
                            </w:r>
                            <w:r w:rsidR="00A85F5E">
                              <w:rPr>
                                <w:noProof/>
                              </w:rPr>
                              <w:t>11</w:t>
                            </w:r>
                            <w:r w:rsidR="004D4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Processo de Remoção de dados e ordenação dos filmes.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F53FB" id="Caixa de texto 21" o:spid="_x0000_s1034" type="#_x0000_t202" style="position:absolute;margin-left:99.65pt;margin-top:130.9pt;width:215.2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" stroked="f">
                <v:textbox style="mso-fit-shape-to-text:t" inset="0,0,0,0">
                  <w:txbxContent>
                    <w:p w14:paraId="19595F8D" w14:textId="57384745" w:rsidR="006A0B79" w:rsidRPr="00B0548F" w:rsidRDefault="006A0B79" w:rsidP="006A0B79">
                      <w:pPr>
                        <w:pStyle w:val="Legenda"/>
                        <w:rPr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4D410A">
                        <w:fldChar w:fldCharType="begin"/>
                      </w:r>
                      <w:r w:rsidR="004D410A">
                        <w:instrText xml:space="preserve"> SEQ Figura \* ARABIC </w:instrText>
                      </w:r>
                      <w:r w:rsidR="004D410A">
                        <w:fldChar w:fldCharType="separate"/>
                      </w:r>
                      <w:r w:rsidR="00A85F5E">
                        <w:rPr>
                          <w:noProof/>
                        </w:rPr>
                        <w:t>11</w:t>
                      </w:r>
                      <w:r w:rsidR="004D410A">
                        <w:rPr>
                          <w:noProof/>
                        </w:rPr>
                        <w:fldChar w:fldCharType="end"/>
                      </w:r>
                      <w:r>
                        <w:t xml:space="preserve"> Processo de Remoção de dados e ordenação dos filmes.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A0B0F">
        <w:rPr>
          <w:rFonts w:ascii="Arial" w:hAnsi="Arial" w:cs="Arial"/>
          <w:noProof/>
        </w:rPr>
        <w:drawing>
          <wp:anchor distT="0" distB="0" distL="114300" distR="114300" simplePos="0" relativeHeight="251682816" behindDoc="1" locked="0" layoutInCell="1" allowOverlap="1" wp14:anchorId="05B48AFB" wp14:editId="3FAEBA4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057" cy="1600423"/>
            <wp:effectExtent l="0" t="0" r="9525" b="0"/>
            <wp:wrapTight wrapText="bothSides">
              <wp:wrapPolygon edited="0">
                <wp:start x="0" y="0"/>
                <wp:lineTo x="0" y="21343"/>
                <wp:lineTo x="21525" y="21343"/>
                <wp:lineTo x="21525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2B424" w14:textId="0A65C6A9" w:rsidR="006A0B79" w:rsidRPr="005A0B0F" w:rsidRDefault="006A0B79" w:rsidP="006A0B79">
      <w:pPr>
        <w:rPr>
          <w:rFonts w:ascii="Arial" w:hAnsi="Arial" w:cs="Arial"/>
        </w:rPr>
      </w:pPr>
    </w:p>
    <w:p w14:paraId="7D83055A" w14:textId="2671443C" w:rsidR="006A0B79" w:rsidRPr="005A0B0F" w:rsidRDefault="006A0B79" w:rsidP="006A0B79">
      <w:pPr>
        <w:rPr>
          <w:rFonts w:ascii="Arial" w:hAnsi="Arial" w:cs="Arial"/>
        </w:rPr>
      </w:pPr>
    </w:p>
    <w:p w14:paraId="6253730F" w14:textId="3671E84E" w:rsidR="006A0B79" w:rsidRPr="005A0B0F" w:rsidRDefault="006A0B79" w:rsidP="006A0B79">
      <w:pPr>
        <w:rPr>
          <w:rFonts w:ascii="Arial" w:hAnsi="Arial" w:cs="Arial"/>
        </w:rPr>
      </w:pPr>
    </w:p>
    <w:p w14:paraId="4AE9DAB7" w14:textId="08788B48" w:rsidR="006A0B79" w:rsidRPr="005A0B0F" w:rsidRDefault="006A0B79" w:rsidP="006A0B79">
      <w:pPr>
        <w:rPr>
          <w:rFonts w:ascii="Arial" w:hAnsi="Arial" w:cs="Arial"/>
        </w:rPr>
      </w:pPr>
    </w:p>
    <w:p w14:paraId="1383F2BF" w14:textId="48043598" w:rsidR="006A0B79" w:rsidRPr="005A0B0F" w:rsidRDefault="006A0B79" w:rsidP="006A0B79">
      <w:pPr>
        <w:rPr>
          <w:rFonts w:ascii="Arial" w:hAnsi="Arial" w:cs="Arial"/>
        </w:rPr>
      </w:pPr>
    </w:p>
    <w:p w14:paraId="6488E880" w14:textId="734C5FFF" w:rsidR="006A0B79" w:rsidRPr="005A0B0F" w:rsidRDefault="006A0B79" w:rsidP="006A0B79">
      <w:pPr>
        <w:rPr>
          <w:rFonts w:ascii="Arial" w:hAnsi="Arial" w:cs="Arial"/>
        </w:rPr>
      </w:pPr>
    </w:p>
    <w:p w14:paraId="76ED2932" w14:textId="74ADF0C9" w:rsidR="006A0B79" w:rsidRPr="005A0B0F" w:rsidRDefault="006A0B79" w:rsidP="006A0B79">
      <w:pPr>
        <w:rPr>
          <w:rFonts w:ascii="Arial" w:hAnsi="Arial" w:cs="Arial"/>
        </w:rPr>
      </w:pPr>
    </w:p>
    <w:p w14:paraId="19F5095D" w14:textId="3BFF0995" w:rsidR="006A0B79" w:rsidRPr="005A0B0F" w:rsidRDefault="002F7B63" w:rsidP="002F7B63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Dados Netflix</w:t>
      </w:r>
    </w:p>
    <w:p w14:paraId="421F7FEE" w14:textId="4A9832F1" w:rsidR="00FA672F" w:rsidRPr="005A0B0F" w:rsidRDefault="00FA672F" w:rsidP="00FA672F">
      <w:pPr>
        <w:pStyle w:val="PargrafodaLista"/>
        <w:numPr>
          <w:ilvl w:val="1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Nestes dados é feita uma remoção de colunas que não serão utilizadas e posteriormente é feita uma filtragem para se obter só os filmes e uma ordenação destes filmes por ordem alfabética.</w:t>
      </w:r>
    </w:p>
    <w:p w14:paraId="2F576879" w14:textId="7028F01E" w:rsidR="00CB1B2A" w:rsidRPr="005A0B0F" w:rsidRDefault="00CB1B2A" w:rsidP="00CB1B2A">
      <w:pPr>
        <w:rPr>
          <w:rFonts w:ascii="Arial" w:hAnsi="Arial" w:cs="Arial"/>
        </w:rPr>
      </w:pPr>
    </w:p>
    <w:p w14:paraId="6C570827" w14:textId="1C8705E1" w:rsidR="0049715B" w:rsidRPr="005A0B0F" w:rsidRDefault="0049715B" w:rsidP="0049715B">
      <w:pPr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A67C9A8" wp14:editId="26A2C835">
                <wp:simplePos x="0" y="0"/>
                <wp:positionH relativeFrom="column">
                  <wp:posOffset>398780</wp:posOffset>
                </wp:positionH>
                <wp:positionV relativeFrom="paragraph">
                  <wp:posOffset>1097915</wp:posOffset>
                </wp:positionV>
                <wp:extent cx="5274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90B09E" w14:textId="185FC125" w:rsidR="00CB1B2A" w:rsidRPr="000B69F0" w:rsidRDefault="00CB1B2A" w:rsidP="00CB1B2A">
                            <w:pPr>
                              <w:pStyle w:val="Legenda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 w:rsidR="004D410A">
                              <w:fldChar w:fldCharType="begin"/>
                            </w:r>
                            <w:r w:rsidR="004D410A">
                              <w:instrText xml:space="preserve"> SEQ Figura \* ARABIC </w:instrText>
                            </w:r>
                            <w:r w:rsidR="004D410A">
                              <w:fldChar w:fldCharType="separate"/>
                            </w:r>
                            <w:r w:rsidR="00A85F5E">
                              <w:rPr>
                                <w:noProof/>
                              </w:rPr>
                              <w:t>12</w:t>
                            </w:r>
                            <w:r w:rsidR="004D41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Processo completo do tratamento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7C9A8" id="Caixa de texto 23" o:spid="_x0000_s1035" type="#_x0000_t202" style="position:absolute;margin-left:31.4pt;margin-top:86.45pt;width:415.3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" stroked="f">
                <v:textbox style="mso-fit-shape-to-text:t" inset="0,0,0,0">
                  <w:txbxContent>
                    <w:p w14:paraId="6190B09E" w14:textId="185FC125" w:rsidR="00CB1B2A" w:rsidRPr="000B69F0" w:rsidRDefault="00CB1B2A" w:rsidP="00CB1B2A">
                      <w:pPr>
                        <w:pStyle w:val="Legenda"/>
                        <w:rPr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 w:rsidR="004D410A">
                        <w:fldChar w:fldCharType="begin"/>
                      </w:r>
                      <w:r w:rsidR="004D410A">
                        <w:instrText xml:space="preserve"> SEQ Figura \* ARABIC </w:instrText>
                      </w:r>
                      <w:r w:rsidR="004D410A">
                        <w:fldChar w:fldCharType="separate"/>
                      </w:r>
                      <w:r w:rsidR="00A85F5E">
                        <w:rPr>
                          <w:noProof/>
                        </w:rPr>
                        <w:t>12</w:t>
                      </w:r>
                      <w:r w:rsidR="004D410A">
                        <w:rPr>
                          <w:noProof/>
                        </w:rPr>
                        <w:fldChar w:fldCharType="end"/>
                      </w:r>
                      <w:r>
                        <w:t xml:space="preserve"> Processo completo do tratamento dos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A0B0F">
        <w:rPr>
          <w:rFonts w:ascii="Arial" w:hAnsi="Arial" w:cs="Arial"/>
          <w:noProof/>
        </w:rPr>
        <w:drawing>
          <wp:anchor distT="0" distB="0" distL="114300" distR="114300" simplePos="0" relativeHeight="251685888" behindDoc="1" locked="0" layoutInCell="1" allowOverlap="1" wp14:anchorId="71D1788D" wp14:editId="28BE467C">
            <wp:simplePos x="0" y="0"/>
            <wp:positionH relativeFrom="column">
              <wp:posOffset>398918</wp:posOffset>
            </wp:positionH>
            <wp:positionV relativeFrom="paragraph">
              <wp:posOffset>186911</wp:posOffset>
            </wp:positionV>
            <wp:extent cx="5274310" cy="854075"/>
            <wp:effectExtent l="0" t="0" r="2540" b="3175"/>
            <wp:wrapTight wrapText="bothSides">
              <wp:wrapPolygon edited="0">
                <wp:start x="0" y="0"/>
                <wp:lineTo x="0" y="21199"/>
                <wp:lineTo x="21532" y="21199"/>
                <wp:lineTo x="21532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C029E" w14:textId="77777777" w:rsidR="0049715B" w:rsidRPr="005A0B0F" w:rsidRDefault="0049715B" w:rsidP="0049715B">
      <w:pPr>
        <w:keepNext/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w:lastRenderedPageBreak/>
        <w:drawing>
          <wp:inline distT="0" distB="0" distL="0" distR="0" wp14:anchorId="641AB23C" wp14:editId="29AE3794">
            <wp:extent cx="5033760" cy="2647784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7613" cy="268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8F0F" w14:textId="4993E598" w:rsidR="0049715B" w:rsidRPr="005A0B0F" w:rsidRDefault="0049715B" w:rsidP="0049715B">
      <w:pPr>
        <w:pStyle w:val="Legenda"/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Figura </w:t>
      </w:r>
      <w:r w:rsidR="004D410A" w:rsidRPr="005A0B0F">
        <w:rPr>
          <w:rFonts w:ascii="Arial" w:hAnsi="Arial" w:cs="Arial"/>
        </w:rPr>
        <w:fldChar w:fldCharType="begin"/>
      </w:r>
      <w:r w:rsidR="004D410A" w:rsidRPr="005A0B0F">
        <w:rPr>
          <w:rFonts w:ascii="Arial" w:hAnsi="Arial" w:cs="Arial"/>
        </w:rPr>
        <w:instrText xml:space="preserve"> SEQ Figura \* ARABIC </w:instrText>
      </w:r>
      <w:r w:rsidR="004D410A" w:rsidRPr="005A0B0F">
        <w:rPr>
          <w:rFonts w:ascii="Arial" w:hAnsi="Arial" w:cs="Arial"/>
        </w:rPr>
        <w:fldChar w:fldCharType="separate"/>
      </w:r>
      <w:r w:rsidR="00A85F5E">
        <w:rPr>
          <w:rFonts w:ascii="Arial" w:hAnsi="Arial" w:cs="Arial"/>
          <w:noProof/>
        </w:rPr>
        <w:t>13</w:t>
      </w:r>
      <w:r w:rsidR="004D410A" w:rsidRPr="005A0B0F">
        <w:rPr>
          <w:rFonts w:ascii="Arial" w:hAnsi="Arial" w:cs="Arial"/>
          <w:noProof/>
        </w:rPr>
        <w:fldChar w:fldCharType="end"/>
      </w:r>
      <w:r w:rsidRPr="005A0B0F">
        <w:rPr>
          <w:rFonts w:ascii="Arial" w:hAnsi="Arial" w:cs="Arial"/>
        </w:rPr>
        <w:t xml:space="preserve"> Configuração do filtro para obter só os filmes</w:t>
      </w:r>
    </w:p>
    <w:p w14:paraId="7249C5EF" w14:textId="7EDD05DB" w:rsidR="0049715B" w:rsidRPr="005A0B0F" w:rsidRDefault="0049715B" w:rsidP="0049715B">
      <w:pPr>
        <w:rPr>
          <w:rFonts w:ascii="Arial" w:hAnsi="Arial" w:cs="Arial"/>
        </w:rPr>
      </w:pPr>
    </w:p>
    <w:p w14:paraId="0036ACF5" w14:textId="77777777" w:rsidR="00417821" w:rsidRPr="005A0B0F" w:rsidRDefault="00417821" w:rsidP="0049715B">
      <w:pPr>
        <w:rPr>
          <w:rFonts w:ascii="Arial" w:hAnsi="Arial" w:cs="Arial"/>
        </w:rPr>
      </w:pPr>
    </w:p>
    <w:p w14:paraId="6AE8E0F6" w14:textId="11AE19B8" w:rsidR="0049715B" w:rsidRPr="005A0B0F" w:rsidRDefault="00131C6E" w:rsidP="00131C6E">
      <w:pPr>
        <w:pStyle w:val="PargrafodaLista"/>
        <w:numPr>
          <w:ilvl w:val="1"/>
          <w:numId w:val="23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Para o</w:t>
      </w:r>
      <w:r w:rsidR="008D1B22" w:rsidRPr="005A0B0F">
        <w:rPr>
          <w:rFonts w:ascii="Arial" w:hAnsi="Arial" w:cs="Arial"/>
        </w:rPr>
        <w:t xml:space="preserve">bter a listagem </w:t>
      </w:r>
      <w:r w:rsidR="00D165C0" w:rsidRPr="005A0B0F">
        <w:rPr>
          <w:rFonts w:ascii="Arial" w:hAnsi="Arial" w:cs="Arial"/>
        </w:rPr>
        <w:t xml:space="preserve">dos filmes quês estão disponíveis na </w:t>
      </w:r>
      <w:r w:rsidR="00D165C0" w:rsidRPr="005A0B0F">
        <w:rPr>
          <w:rFonts w:ascii="Arial" w:hAnsi="Arial" w:cs="Arial"/>
          <w:i/>
          <w:iCs/>
        </w:rPr>
        <w:t xml:space="preserve">Netflix </w:t>
      </w:r>
      <w:r w:rsidR="00417821" w:rsidRPr="005A0B0F">
        <w:rPr>
          <w:rFonts w:ascii="Arial" w:hAnsi="Arial" w:cs="Arial"/>
        </w:rPr>
        <w:t>foi utilizado o operador “</w:t>
      </w:r>
      <w:proofErr w:type="spellStart"/>
      <w:r w:rsidR="00417821" w:rsidRPr="005A0B0F">
        <w:rPr>
          <w:rFonts w:ascii="Arial" w:hAnsi="Arial" w:cs="Arial"/>
          <w:i/>
          <w:iCs/>
        </w:rPr>
        <w:t>Merge</w:t>
      </w:r>
      <w:proofErr w:type="spellEnd"/>
      <w:r w:rsidR="00417821" w:rsidRPr="005A0B0F">
        <w:rPr>
          <w:rFonts w:ascii="Arial" w:hAnsi="Arial" w:cs="Arial"/>
          <w:i/>
          <w:iCs/>
        </w:rPr>
        <w:t xml:space="preserve"> </w:t>
      </w:r>
      <w:proofErr w:type="spellStart"/>
      <w:r w:rsidR="00417821" w:rsidRPr="005A0B0F">
        <w:rPr>
          <w:rFonts w:ascii="Arial" w:hAnsi="Arial" w:cs="Arial"/>
          <w:i/>
          <w:iCs/>
        </w:rPr>
        <w:t>rows</w:t>
      </w:r>
      <w:proofErr w:type="spellEnd"/>
      <w:r w:rsidR="00417821" w:rsidRPr="005A0B0F">
        <w:rPr>
          <w:rFonts w:ascii="Arial" w:hAnsi="Arial" w:cs="Arial"/>
          <w:i/>
          <w:iCs/>
        </w:rPr>
        <w:t xml:space="preserve"> (</w:t>
      </w:r>
      <w:proofErr w:type="spellStart"/>
      <w:r w:rsidR="00417821" w:rsidRPr="005A0B0F">
        <w:rPr>
          <w:rFonts w:ascii="Arial" w:hAnsi="Arial" w:cs="Arial"/>
          <w:i/>
          <w:iCs/>
        </w:rPr>
        <w:t>diff</w:t>
      </w:r>
      <w:proofErr w:type="spellEnd"/>
      <w:r w:rsidR="00417821" w:rsidRPr="005A0B0F">
        <w:rPr>
          <w:rFonts w:ascii="Arial" w:hAnsi="Arial" w:cs="Arial"/>
          <w:i/>
          <w:iCs/>
        </w:rPr>
        <w:t>)</w:t>
      </w:r>
      <w:r w:rsidR="00417821" w:rsidRPr="005A0B0F">
        <w:rPr>
          <w:rFonts w:ascii="Arial" w:hAnsi="Arial" w:cs="Arial"/>
        </w:rPr>
        <w:t>” para conseguir unir os dados dos dois arquivos. Na configuração deste operador o campo “</w:t>
      </w:r>
      <w:proofErr w:type="spellStart"/>
      <w:r w:rsidR="00417821" w:rsidRPr="005A0B0F">
        <w:rPr>
          <w:rFonts w:ascii="Arial" w:hAnsi="Arial" w:cs="Arial"/>
        </w:rPr>
        <w:t>flag</w:t>
      </w:r>
      <w:proofErr w:type="spellEnd"/>
      <w:r w:rsidR="00417821" w:rsidRPr="005A0B0F">
        <w:rPr>
          <w:rFonts w:ascii="Arial" w:hAnsi="Arial" w:cs="Arial"/>
        </w:rPr>
        <w:t xml:space="preserve"> </w:t>
      </w:r>
      <w:proofErr w:type="spellStart"/>
      <w:r w:rsidR="00417821" w:rsidRPr="005A0B0F">
        <w:rPr>
          <w:rFonts w:ascii="Arial" w:hAnsi="Arial" w:cs="Arial"/>
        </w:rPr>
        <w:t>fieldname</w:t>
      </w:r>
      <w:proofErr w:type="spellEnd"/>
      <w:r w:rsidR="00417821" w:rsidRPr="005A0B0F">
        <w:rPr>
          <w:rFonts w:ascii="Arial" w:hAnsi="Arial" w:cs="Arial"/>
        </w:rPr>
        <w:t>” foi definido como “</w:t>
      </w:r>
      <w:proofErr w:type="spellStart"/>
      <w:r w:rsidR="00417821" w:rsidRPr="005A0B0F">
        <w:rPr>
          <w:rFonts w:ascii="Arial" w:hAnsi="Arial" w:cs="Arial"/>
        </w:rPr>
        <w:t>identical</w:t>
      </w:r>
      <w:proofErr w:type="spellEnd"/>
      <w:r w:rsidR="00417821" w:rsidRPr="005A0B0F">
        <w:rPr>
          <w:rFonts w:ascii="Arial" w:hAnsi="Arial" w:cs="Arial"/>
        </w:rPr>
        <w:t xml:space="preserve">”. Desta forma é possível só extrair os dados que são idênticos a partir da </w:t>
      </w:r>
      <w:proofErr w:type="spellStart"/>
      <w:r w:rsidR="00417821" w:rsidRPr="005A0B0F">
        <w:rPr>
          <w:rFonts w:ascii="Arial" w:hAnsi="Arial" w:cs="Arial"/>
        </w:rPr>
        <w:t>key</w:t>
      </w:r>
      <w:proofErr w:type="spellEnd"/>
      <w:r w:rsidR="00417821" w:rsidRPr="005A0B0F">
        <w:rPr>
          <w:rFonts w:ascii="Arial" w:hAnsi="Arial" w:cs="Arial"/>
        </w:rPr>
        <w:t xml:space="preserve"> selecionada. Sendo que a </w:t>
      </w:r>
      <w:proofErr w:type="spellStart"/>
      <w:r w:rsidR="00417821" w:rsidRPr="005A0B0F">
        <w:rPr>
          <w:rFonts w:ascii="Arial" w:hAnsi="Arial" w:cs="Arial"/>
        </w:rPr>
        <w:t>key</w:t>
      </w:r>
      <w:proofErr w:type="spellEnd"/>
      <w:r w:rsidR="00417821" w:rsidRPr="005A0B0F">
        <w:rPr>
          <w:rFonts w:ascii="Arial" w:hAnsi="Arial" w:cs="Arial"/>
        </w:rPr>
        <w:t xml:space="preserve"> escolhida foi o </w:t>
      </w:r>
      <w:proofErr w:type="gramStart"/>
      <w:r w:rsidR="00417821" w:rsidRPr="005A0B0F">
        <w:rPr>
          <w:rFonts w:ascii="Arial" w:hAnsi="Arial" w:cs="Arial"/>
        </w:rPr>
        <w:t>titulo</w:t>
      </w:r>
      <w:proofErr w:type="gramEnd"/>
      <w:r w:rsidR="00417821" w:rsidRPr="005A0B0F">
        <w:rPr>
          <w:rFonts w:ascii="Arial" w:hAnsi="Arial" w:cs="Arial"/>
        </w:rPr>
        <w:t xml:space="preserve"> dos filmes.</w:t>
      </w:r>
    </w:p>
    <w:p w14:paraId="5F1D5985" w14:textId="19117C8F" w:rsidR="00417821" w:rsidRPr="005A0B0F" w:rsidRDefault="00417821" w:rsidP="00417821">
      <w:pPr>
        <w:rPr>
          <w:rFonts w:ascii="Arial" w:hAnsi="Arial" w:cs="Arial"/>
        </w:rPr>
      </w:pPr>
    </w:p>
    <w:p w14:paraId="2FA2804E" w14:textId="124DB94C" w:rsidR="00417821" w:rsidRPr="005A0B0F" w:rsidRDefault="00417821" w:rsidP="00417821">
      <w:pPr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3222CE4" wp14:editId="0BA83C9B">
                <wp:simplePos x="0" y="0"/>
                <wp:positionH relativeFrom="column">
                  <wp:posOffset>770255</wp:posOffset>
                </wp:positionH>
                <wp:positionV relativeFrom="paragraph">
                  <wp:posOffset>1211580</wp:posOffset>
                </wp:positionV>
                <wp:extent cx="3724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F2540F" w14:textId="6194FC85" w:rsidR="00417821" w:rsidRPr="006354D4" w:rsidRDefault="00417821" w:rsidP="00417821">
                            <w:pPr>
                              <w:pStyle w:val="Legenda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85F5E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Parte final do processo de </w:t>
                            </w:r>
                            <w:proofErr w:type="spellStart"/>
                            <w:r>
                              <w:t>extraçao</w:t>
                            </w:r>
                            <w:proofErr w:type="spellEnd"/>
                            <w:r>
                              <w:t xml:space="preserve"> dos filmes comuns.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22CE4" id="Caixa de texto 26" o:spid="_x0000_s1036" type="#_x0000_t202" style="position:absolute;margin-left:60.65pt;margin-top:95.4pt;width:293.25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" stroked="f">
                <v:textbox style="mso-fit-shape-to-text:t" inset="0,0,0,0">
                  <w:txbxContent>
                    <w:p w14:paraId="03F2540F" w14:textId="6194FC85" w:rsidR="00417821" w:rsidRPr="006354D4" w:rsidRDefault="00417821" w:rsidP="00417821">
                      <w:pPr>
                        <w:pStyle w:val="Legenda"/>
                        <w:rPr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85F5E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Parte final do processo de </w:t>
                      </w:r>
                      <w:proofErr w:type="spellStart"/>
                      <w:r>
                        <w:t>extraçao</w:t>
                      </w:r>
                      <w:proofErr w:type="spellEnd"/>
                      <w:r>
                        <w:t xml:space="preserve"> dos filmes comuns.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A0B0F">
        <w:rPr>
          <w:rFonts w:ascii="Arial" w:hAnsi="Arial" w:cs="Arial"/>
        </w:rPr>
        <w:drawing>
          <wp:anchor distT="0" distB="0" distL="114300" distR="114300" simplePos="0" relativeHeight="251688960" behindDoc="1" locked="0" layoutInCell="1" allowOverlap="1" wp14:anchorId="11263149" wp14:editId="01019E44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3724795" cy="1076475"/>
            <wp:effectExtent l="0" t="0" r="9525" b="9525"/>
            <wp:wrapTight wrapText="bothSides">
              <wp:wrapPolygon edited="0">
                <wp:start x="0" y="0"/>
                <wp:lineTo x="0" y="21409"/>
                <wp:lineTo x="21545" y="21409"/>
                <wp:lineTo x="21545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A4F3B" w14:textId="583F8771" w:rsidR="00417821" w:rsidRPr="005A0B0F" w:rsidRDefault="00417821" w:rsidP="00417821">
      <w:pPr>
        <w:rPr>
          <w:rFonts w:ascii="Arial" w:hAnsi="Arial" w:cs="Arial"/>
        </w:rPr>
      </w:pPr>
    </w:p>
    <w:p w14:paraId="183BDCE2" w14:textId="4B9593FB" w:rsidR="00417821" w:rsidRPr="005A0B0F" w:rsidRDefault="00417821" w:rsidP="00417821">
      <w:pPr>
        <w:rPr>
          <w:rFonts w:ascii="Arial" w:hAnsi="Arial" w:cs="Arial"/>
        </w:rPr>
      </w:pPr>
    </w:p>
    <w:p w14:paraId="445AE1C5" w14:textId="6D941762" w:rsidR="00417821" w:rsidRPr="005A0B0F" w:rsidRDefault="00417821" w:rsidP="00417821">
      <w:pPr>
        <w:rPr>
          <w:rFonts w:ascii="Arial" w:hAnsi="Arial" w:cs="Arial"/>
        </w:rPr>
      </w:pPr>
    </w:p>
    <w:p w14:paraId="6551FC1E" w14:textId="1541EBEF" w:rsidR="00417821" w:rsidRPr="005A0B0F" w:rsidRDefault="00417821" w:rsidP="00417821">
      <w:pPr>
        <w:rPr>
          <w:rFonts w:ascii="Arial" w:hAnsi="Arial" w:cs="Arial"/>
        </w:rPr>
      </w:pPr>
    </w:p>
    <w:p w14:paraId="1D04EBEB" w14:textId="60DB63C5" w:rsidR="00417821" w:rsidRPr="005A0B0F" w:rsidRDefault="00417821" w:rsidP="00417821">
      <w:pPr>
        <w:rPr>
          <w:rFonts w:ascii="Arial" w:hAnsi="Arial" w:cs="Arial"/>
        </w:rPr>
      </w:pPr>
    </w:p>
    <w:p w14:paraId="5B8F6EC1" w14:textId="4536E08E" w:rsidR="00417821" w:rsidRPr="005A0B0F" w:rsidRDefault="00417821" w:rsidP="00417821">
      <w:pPr>
        <w:ind w:firstLine="720"/>
        <w:rPr>
          <w:rFonts w:ascii="Arial" w:hAnsi="Arial" w:cs="Arial"/>
        </w:rPr>
      </w:pPr>
      <w:r w:rsidRPr="005A0B0F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64FC9CA" wp14:editId="46B9363E">
                <wp:simplePos x="0" y="0"/>
                <wp:positionH relativeFrom="column">
                  <wp:posOffset>951230</wp:posOffset>
                </wp:positionH>
                <wp:positionV relativeFrom="paragraph">
                  <wp:posOffset>2828925</wp:posOffset>
                </wp:positionV>
                <wp:extent cx="3371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76EC5B" w14:textId="23F323B4" w:rsidR="00417821" w:rsidRPr="002F26FC" w:rsidRDefault="00417821" w:rsidP="00417821">
                            <w:pPr>
                              <w:pStyle w:val="Legenda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85F5E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Configuração do </w:t>
                            </w:r>
                            <w:proofErr w:type="spellStart"/>
                            <w:r>
                              <w:t>Merge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rows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diff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FC9CA" id="Caixa de texto 28" o:spid="_x0000_s1037" type="#_x0000_t202" style="position:absolute;left:0;text-align:left;margin-left:74.9pt;margin-top:222.75pt;width:265.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" stroked="f">
                <v:textbox style="mso-fit-shape-to-text:t" inset="0,0,0,0">
                  <w:txbxContent>
                    <w:p w14:paraId="5576EC5B" w14:textId="23F323B4" w:rsidR="00417821" w:rsidRPr="002F26FC" w:rsidRDefault="00417821" w:rsidP="00417821">
                      <w:pPr>
                        <w:pStyle w:val="Legenda"/>
                        <w:rPr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85F5E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Configuração do </w:t>
                      </w:r>
                      <w:proofErr w:type="spellStart"/>
                      <w:r>
                        <w:t>Merge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rows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diff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A0B0F">
        <w:rPr>
          <w:rFonts w:ascii="Arial" w:hAnsi="Arial" w:cs="Arial"/>
        </w:rPr>
        <w:drawing>
          <wp:anchor distT="0" distB="0" distL="114300" distR="114300" simplePos="0" relativeHeight="251692032" behindDoc="1" locked="0" layoutInCell="1" allowOverlap="1" wp14:anchorId="0D78AFC0" wp14:editId="65F7FD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72321" cy="2772162"/>
            <wp:effectExtent l="0" t="0" r="0" b="9525"/>
            <wp:wrapTight wrapText="bothSides">
              <wp:wrapPolygon edited="0">
                <wp:start x="0" y="0"/>
                <wp:lineTo x="0" y="21526"/>
                <wp:lineTo x="21478" y="21526"/>
                <wp:lineTo x="21478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18445" w14:textId="6C9339A7" w:rsidR="00417821" w:rsidRPr="005A0B0F" w:rsidRDefault="00417821" w:rsidP="00417821">
      <w:pPr>
        <w:rPr>
          <w:rFonts w:ascii="Arial" w:hAnsi="Arial" w:cs="Arial"/>
        </w:rPr>
      </w:pPr>
    </w:p>
    <w:p w14:paraId="6717BE31" w14:textId="14E847D4" w:rsidR="00417821" w:rsidRPr="005A0B0F" w:rsidRDefault="00417821" w:rsidP="00417821">
      <w:pPr>
        <w:rPr>
          <w:rFonts w:ascii="Arial" w:hAnsi="Arial" w:cs="Arial"/>
        </w:rPr>
      </w:pPr>
    </w:p>
    <w:p w14:paraId="2E184451" w14:textId="7401A905" w:rsidR="00417821" w:rsidRPr="005A0B0F" w:rsidRDefault="00417821" w:rsidP="00417821">
      <w:pPr>
        <w:rPr>
          <w:rFonts w:ascii="Arial" w:hAnsi="Arial" w:cs="Arial"/>
        </w:rPr>
      </w:pPr>
    </w:p>
    <w:p w14:paraId="7EBE1D99" w14:textId="5E826F4A" w:rsidR="00417821" w:rsidRPr="005A0B0F" w:rsidRDefault="00417821" w:rsidP="00417821">
      <w:pPr>
        <w:rPr>
          <w:rFonts w:ascii="Arial" w:hAnsi="Arial" w:cs="Arial"/>
        </w:rPr>
      </w:pPr>
    </w:p>
    <w:p w14:paraId="4CF45BB3" w14:textId="556EB87E" w:rsidR="00417821" w:rsidRPr="005A0B0F" w:rsidRDefault="00417821" w:rsidP="00417821">
      <w:pPr>
        <w:rPr>
          <w:rFonts w:ascii="Arial" w:hAnsi="Arial" w:cs="Arial"/>
        </w:rPr>
      </w:pPr>
    </w:p>
    <w:p w14:paraId="13A8AB25" w14:textId="48BA5719" w:rsidR="00417821" w:rsidRPr="005A0B0F" w:rsidRDefault="00417821" w:rsidP="00417821">
      <w:pPr>
        <w:rPr>
          <w:rFonts w:ascii="Arial" w:hAnsi="Arial" w:cs="Arial"/>
        </w:rPr>
      </w:pPr>
    </w:p>
    <w:p w14:paraId="2FAC3DD0" w14:textId="7DCC2555" w:rsidR="00417821" w:rsidRPr="005A0B0F" w:rsidRDefault="00417821" w:rsidP="00417821">
      <w:pPr>
        <w:rPr>
          <w:rFonts w:ascii="Arial" w:hAnsi="Arial" w:cs="Arial"/>
        </w:rPr>
      </w:pPr>
    </w:p>
    <w:p w14:paraId="1BC126BE" w14:textId="5BF7FA0C" w:rsidR="00417821" w:rsidRPr="005A0B0F" w:rsidRDefault="00417821" w:rsidP="00417821">
      <w:pPr>
        <w:rPr>
          <w:rFonts w:ascii="Arial" w:hAnsi="Arial" w:cs="Arial"/>
        </w:rPr>
      </w:pPr>
    </w:p>
    <w:p w14:paraId="3F18D37B" w14:textId="28CBC123" w:rsidR="00417821" w:rsidRPr="005A0B0F" w:rsidRDefault="00417821" w:rsidP="00417821">
      <w:pPr>
        <w:rPr>
          <w:rFonts w:ascii="Arial" w:hAnsi="Arial" w:cs="Arial"/>
        </w:rPr>
      </w:pPr>
    </w:p>
    <w:p w14:paraId="2BBD291E" w14:textId="77777777" w:rsidR="00417821" w:rsidRPr="005A0B0F" w:rsidRDefault="00417821" w:rsidP="00417821">
      <w:pPr>
        <w:rPr>
          <w:rFonts w:ascii="Arial" w:hAnsi="Arial" w:cs="Arial"/>
        </w:rPr>
      </w:pPr>
    </w:p>
    <w:p w14:paraId="3675E3AF" w14:textId="0717A8B0" w:rsidR="00417821" w:rsidRPr="005A0B0F" w:rsidRDefault="00417821" w:rsidP="00417821">
      <w:pPr>
        <w:pStyle w:val="Ttulo1"/>
        <w:rPr>
          <w:rFonts w:ascii="Arial" w:hAnsi="Arial" w:cs="Arial"/>
        </w:rPr>
      </w:pPr>
      <w:r w:rsidRPr="005A0B0F">
        <w:rPr>
          <w:rFonts w:ascii="Arial" w:hAnsi="Arial" w:cs="Arial"/>
        </w:rPr>
        <w:t>Resultados do projeto</w:t>
      </w:r>
    </w:p>
    <w:p w14:paraId="63AC8DC8" w14:textId="77777777" w:rsidR="00417821" w:rsidRPr="005A0B0F" w:rsidRDefault="00417821" w:rsidP="00417821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Listagem de todos os filmes de cada ator, sendo que a listagem está ordenada alfabeticamente pelo nome do ator;</w:t>
      </w:r>
    </w:p>
    <w:p w14:paraId="6DC8305C" w14:textId="77777777" w:rsidR="00417821" w:rsidRPr="005A0B0F" w:rsidRDefault="00417821" w:rsidP="00417821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Lista de atores que já faleceram;</w:t>
      </w:r>
    </w:p>
    <w:p w14:paraId="33F4192E" w14:textId="77777777" w:rsidR="00417821" w:rsidRPr="005A0B0F" w:rsidRDefault="00417821" w:rsidP="00417821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Lista de longas metragens existentes;</w:t>
      </w:r>
    </w:p>
    <w:p w14:paraId="3B722C32" w14:textId="0009B8F7" w:rsidR="00417821" w:rsidRPr="005A0B0F" w:rsidRDefault="00417821" w:rsidP="00417821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Filmes do </w:t>
      </w:r>
      <w:r w:rsidRPr="005A0B0F">
        <w:rPr>
          <w:rFonts w:ascii="Arial" w:hAnsi="Arial" w:cs="Arial"/>
          <w:i/>
          <w:iCs/>
        </w:rPr>
        <w:t>IMDB</w:t>
      </w:r>
      <w:r w:rsidRPr="005A0B0F">
        <w:rPr>
          <w:rFonts w:ascii="Arial" w:hAnsi="Arial" w:cs="Arial"/>
        </w:rPr>
        <w:t xml:space="preserve"> disponíveis na </w:t>
      </w:r>
      <w:r w:rsidRPr="005A0B0F">
        <w:rPr>
          <w:rFonts w:ascii="Arial" w:hAnsi="Arial" w:cs="Arial"/>
          <w:i/>
          <w:iCs/>
        </w:rPr>
        <w:t>Netflix</w:t>
      </w:r>
      <w:r w:rsidRPr="005A0B0F">
        <w:rPr>
          <w:rFonts w:ascii="Arial" w:hAnsi="Arial" w:cs="Arial"/>
        </w:rPr>
        <w:t>;</w:t>
      </w:r>
    </w:p>
    <w:p w14:paraId="42F4ACC6" w14:textId="0BED1912" w:rsidR="00417821" w:rsidRPr="005A0B0F" w:rsidRDefault="00417821" w:rsidP="00417821">
      <w:pPr>
        <w:pStyle w:val="Ttulo1"/>
        <w:rPr>
          <w:rFonts w:ascii="Arial" w:hAnsi="Arial" w:cs="Arial"/>
        </w:rPr>
      </w:pPr>
      <w:r w:rsidRPr="005A0B0F">
        <w:rPr>
          <w:rFonts w:ascii="Arial" w:hAnsi="Arial" w:cs="Arial"/>
        </w:rPr>
        <w:t>Dificuldades</w:t>
      </w:r>
      <w:r w:rsidR="00A97D32" w:rsidRPr="005A0B0F">
        <w:rPr>
          <w:rFonts w:ascii="Arial" w:hAnsi="Arial" w:cs="Arial"/>
        </w:rPr>
        <w:t xml:space="preserve"> </w:t>
      </w:r>
    </w:p>
    <w:p w14:paraId="5EB6B651" w14:textId="344FD3EF" w:rsidR="00417821" w:rsidRPr="005A0B0F" w:rsidRDefault="00A97D32" w:rsidP="00A97D32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Os ficheiros utilizados serem de grandes dimensões o que consumia muitos recursos da máquina fazendo com que esta bloqueasse por alguns minutos;</w:t>
      </w:r>
    </w:p>
    <w:p w14:paraId="7AF843C9" w14:textId="3DDA44BA" w:rsidR="00A97D32" w:rsidRPr="005A0B0F" w:rsidRDefault="00A97D32" w:rsidP="00A97D32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Falta de memória na máquina para conseguir efetuar as transformações em separado.</w:t>
      </w:r>
    </w:p>
    <w:p w14:paraId="798B63E4" w14:textId="4625C80F" w:rsidR="00A97D32" w:rsidRPr="005A0B0F" w:rsidRDefault="00A97D32" w:rsidP="00A97D32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Devido a alguma falta de criatividade/imaginação não surgiram mais ideias para elaborar mais o trabalho.</w:t>
      </w:r>
    </w:p>
    <w:p w14:paraId="3278B5D3" w14:textId="03AD7E68" w:rsidR="00A97D32" w:rsidRPr="005A0B0F" w:rsidRDefault="00A97D32" w:rsidP="00A97D32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Os arquivos que foram exportados são todos em formato </w:t>
      </w:r>
      <w:proofErr w:type="spellStart"/>
      <w:r w:rsidRPr="005A0B0F">
        <w:rPr>
          <w:rFonts w:ascii="Arial" w:hAnsi="Arial" w:cs="Arial"/>
        </w:rPr>
        <w:t>json</w:t>
      </w:r>
      <w:proofErr w:type="spellEnd"/>
      <w:r w:rsidRPr="005A0B0F">
        <w:rPr>
          <w:rFonts w:ascii="Arial" w:hAnsi="Arial" w:cs="Arial"/>
        </w:rPr>
        <w:t xml:space="preserve"> para consumir menos recursos.</w:t>
      </w:r>
    </w:p>
    <w:p w14:paraId="7FDE33BD" w14:textId="0B4663B5" w:rsidR="00A97D32" w:rsidRPr="005A0B0F" w:rsidRDefault="00A97D32" w:rsidP="00A97D32">
      <w:pPr>
        <w:pStyle w:val="Ttulo1"/>
        <w:rPr>
          <w:rFonts w:ascii="Arial" w:hAnsi="Arial" w:cs="Arial"/>
        </w:rPr>
      </w:pPr>
      <w:r w:rsidRPr="005A0B0F">
        <w:rPr>
          <w:rFonts w:ascii="Arial" w:hAnsi="Arial" w:cs="Arial"/>
        </w:rPr>
        <w:t>Propostas de melhoria</w:t>
      </w:r>
    </w:p>
    <w:p w14:paraId="266BC489" w14:textId="0ABC8C0D" w:rsidR="00A97D32" w:rsidRPr="005A0B0F" w:rsidRDefault="00A97D32" w:rsidP="00A97D32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5A0B0F">
        <w:rPr>
          <w:rFonts w:ascii="Arial" w:hAnsi="Arial" w:cs="Arial"/>
        </w:rPr>
        <w:t>Os dados dos filmes e dos atores poderiam ser inseridos numa base de dados de forma a consumir menos recursos da máquina.</w:t>
      </w:r>
    </w:p>
    <w:p w14:paraId="1E8620BA" w14:textId="5CF9805E" w:rsidR="006925CE" w:rsidRPr="005A0B0F" w:rsidRDefault="006925CE" w:rsidP="006925CE">
      <w:pPr>
        <w:pStyle w:val="Ttulo1"/>
        <w:rPr>
          <w:rFonts w:ascii="Arial" w:hAnsi="Arial" w:cs="Arial"/>
        </w:rPr>
      </w:pPr>
      <w:r w:rsidRPr="005A0B0F">
        <w:rPr>
          <w:rFonts w:ascii="Arial" w:hAnsi="Arial" w:cs="Arial"/>
        </w:rPr>
        <w:lastRenderedPageBreak/>
        <w:t>Conclusão</w:t>
      </w:r>
    </w:p>
    <w:p w14:paraId="2F1656FB" w14:textId="50630AFA" w:rsidR="006925CE" w:rsidRPr="005A0B0F" w:rsidRDefault="006925CE" w:rsidP="006925CE">
      <w:pPr>
        <w:rPr>
          <w:rFonts w:ascii="Arial" w:hAnsi="Arial" w:cs="Arial"/>
        </w:rPr>
      </w:pPr>
      <w:r w:rsidRPr="005A0B0F">
        <w:rPr>
          <w:rFonts w:ascii="Arial" w:hAnsi="Arial" w:cs="Arial"/>
        </w:rPr>
        <w:t xml:space="preserve">Com a realização deste trabalho foi possível consolidar os conhecimentos obtidos durante as aulas, melhorar a forma de pesquisa de informação quando surgiram dúvidas e principalmente entender os processos ETL e a utilidades destes. </w:t>
      </w:r>
    </w:p>
    <w:sectPr w:rsidR="006925CE" w:rsidRPr="005A0B0F" w:rsidSect="0089714F">
      <w:footerReference w:type="default" r:id="rId2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E7580" w14:textId="77777777" w:rsidR="004D410A" w:rsidRDefault="004D410A" w:rsidP="00C6554A">
      <w:pPr>
        <w:spacing w:before="0" w:after="0" w:line="240" w:lineRule="auto"/>
      </w:pPr>
      <w:r>
        <w:separator/>
      </w:r>
    </w:p>
  </w:endnote>
  <w:endnote w:type="continuationSeparator" w:id="0">
    <w:p w14:paraId="3FE5CDF8" w14:textId="77777777" w:rsidR="004D410A" w:rsidRDefault="004D410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4FBAC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81153" w14:textId="77777777" w:rsidR="004D410A" w:rsidRDefault="004D410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77F0EE0" w14:textId="77777777" w:rsidR="004D410A" w:rsidRDefault="004D410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29069B"/>
    <w:multiLevelType w:val="hybridMultilevel"/>
    <w:tmpl w:val="2D22BD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C70EB2"/>
    <w:multiLevelType w:val="hybridMultilevel"/>
    <w:tmpl w:val="CEECD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F5F60E0"/>
    <w:multiLevelType w:val="hybridMultilevel"/>
    <w:tmpl w:val="887CA3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F1BF0"/>
    <w:multiLevelType w:val="hybridMultilevel"/>
    <w:tmpl w:val="E9E208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E747D6"/>
    <w:multiLevelType w:val="hybridMultilevel"/>
    <w:tmpl w:val="59428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2927B6"/>
    <w:multiLevelType w:val="hybridMultilevel"/>
    <w:tmpl w:val="46C43F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76ACD"/>
    <w:multiLevelType w:val="hybridMultilevel"/>
    <w:tmpl w:val="0BECE12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2A03BA"/>
    <w:multiLevelType w:val="hybridMultilevel"/>
    <w:tmpl w:val="28802D9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A19C6"/>
    <w:multiLevelType w:val="hybridMultilevel"/>
    <w:tmpl w:val="EFA0739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DD4C51"/>
    <w:multiLevelType w:val="hybridMultilevel"/>
    <w:tmpl w:val="B3ECF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7039E2"/>
    <w:multiLevelType w:val="hybridMultilevel"/>
    <w:tmpl w:val="8D30F5F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8142E0"/>
    <w:multiLevelType w:val="hybridMultilevel"/>
    <w:tmpl w:val="80861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2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5"/>
  </w:num>
  <w:num w:numId="18">
    <w:abstractNumId w:val="24"/>
  </w:num>
  <w:num w:numId="19">
    <w:abstractNumId w:val="11"/>
  </w:num>
  <w:num w:numId="20">
    <w:abstractNumId w:val="20"/>
  </w:num>
  <w:num w:numId="21">
    <w:abstractNumId w:val="19"/>
  </w:num>
  <w:num w:numId="22">
    <w:abstractNumId w:val="18"/>
  </w:num>
  <w:num w:numId="23">
    <w:abstractNumId w:val="21"/>
  </w:num>
  <w:num w:numId="24">
    <w:abstractNumId w:val="16"/>
  </w:num>
  <w:num w:numId="25">
    <w:abstractNumId w:val="14"/>
  </w:num>
  <w:num w:numId="26">
    <w:abstractNumId w:val="1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14"/>
    <w:rsid w:val="00131C6E"/>
    <w:rsid w:val="001B09B1"/>
    <w:rsid w:val="001B5B14"/>
    <w:rsid w:val="001D113A"/>
    <w:rsid w:val="001D3594"/>
    <w:rsid w:val="00213193"/>
    <w:rsid w:val="002554CD"/>
    <w:rsid w:val="00293B83"/>
    <w:rsid w:val="002B2AE1"/>
    <w:rsid w:val="002B4294"/>
    <w:rsid w:val="002B5197"/>
    <w:rsid w:val="002F7B63"/>
    <w:rsid w:val="00333D0D"/>
    <w:rsid w:val="003865D6"/>
    <w:rsid w:val="003933CC"/>
    <w:rsid w:val="003A2EDE"/>
    <w:rsid w:val="003A36D0"/>
    <w:rsid w:val="004116B5"/>
    <w:rsid w:val="00417821"/>
    <w:rsid w:val="00484674"/>
    <w:rsid w:val="0049715B"/>
    <w:rsid w:val="004C049F"/>
    <w:rsid w:val="004D410A"/>
    <w:rsid w:val="004D79ED"/>
    <w:rsid w:val="005000E2"/>
    <w:rsid w:val="005A0B0F"/>
    <w:rsid w:val="006925CE"/>
    <w:rsid w:val="006A0B79"/>
    <w:rsid w:val="006A3CE7"/>
    <w:rsid w:val="006A4239"/>
    <w:rsid w:val="00860E8B"/>
    <w:rsid w:val="0089714F"/>
    <w:rsid w:val="008D1B22"/>
    <w:rsid w:val="00A85F5E"/>
    <w:rsid w:val="00A97D32"/>
    <w:rsid w:val="00AA0389"/>
    <w:rsid w:val="00AB25D2"/>
    <w:rsid w:val="00AE3B6E"/>
    <w:rsid w:val="00C6554A"/>
    <w:rsid w:val="00CA7033"/>
    <w:rsid w:val="00CB1B2A"/>
    <w:rsid w:val="00D165C0"/>
    <w:rsid w:val="00D56140"/>
    <w:rsid w:val="00DC4524"/>
    <w:rsid w:val="00E21371"/>
    <w:rsid w:val="00E854C6"/>
    <w:rsid w:val="00ED7C44"/>
    <w:rsid w:val="00EE7A89"/>
    <w:rsid w:val="00F05154"/>
    <w:rsid w:val="00FA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D015C"/>
  <w15:chartTrackingRefBased/>
  <w15:docId w15:val="{BFAEC5F8-7BDF-4155-9BBC-57CC9FB0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grafodaLista">
    <w:name w:val="List Paragraph"/>
    <w:basedOn w:val="Normal"/>
    <w:uiPriority w:val="34"/>
    <w:unhideWhenUsed/>
    <w:qFormat/>
    <w:rsid w:val="00EE7A89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D7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efanoleone992/imdb-extensive-dataset?select=IMDb+title_principals.csv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hivamb/netflix-show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Luis\AppData\Local\Microsoft\Office\16.0\DTS\pt-PT%7bD69D2EA6-2042-4297-B554-251D405C0A72%7d\%7b63635473-0413-4459-8BEC-C593ECDD293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{63635473-0413-4459-8BEC-C593ECDD293E}tf02835058_win32.dotx</Template>
  <TotalTime>719</TotalTime>
  <Pages>1</Pages>
  <Words>876</Words>
  <Characters>4732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</dc:creator>
  <cp:keywords/>
  <dc:description/>
  <cp:lastModifiedBy>Jose Luis da Silva Rodrigues</cp:lastModifiedBy>
  <cp:revision>16</cp:revision>
  <cp:lastPrinted>2020-11-17T23:38:00Z</cp:lastPrinted>
  <dcterms:created xsi:type="dcterms:W3CDTF">2020-11-15T21:36:00Z</dcterms:created>
  <dcterms:modified xsi:type="dcterms:W3CDTF">2020-11-17T23:38:00Z</dcterms:modified>
</cp:coreProperties>
</file>